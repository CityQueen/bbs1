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B533" w14:textId="14934D5D" w:rsidR="00C93B45" w:rsidRPr="002C00EF" w:rsidRDefault="000A3FCA">
      <w:pPr>
        <w:pStyle w:val="Title"/>
        <w:rPr>
          <w:lang w:val="en-GB"/>
        </w:rPr>
      </w:pPr>
      <w:r w:rsidRPr="002C00EF">
        <w:rPr>
          <w:lang w:val="en-GB"/>
        </w:rPr>
        <w:t>[</w:t>
      </w:r>
      <w:r w:rsidR="00D35652" w:rsidRPr="002C00EF">
        <w:rPr>
          <w:lang w:val="en-GB"/>
        </w:rPr>
        <w:t>P.A.I.N.</w:t>
      </w:r>
      <w:r w:rsidRPr="002C00EF">
        <w:rPr>
          <w:lang w:val="en-GB"/>
        </w:rPr>
        <w:t>]</w:t>
      </w:r>
      <w:r w:rsidR="00214A9D" w:rsidRPr="002C00EF">
        <w:rPr>
          <w:lang w:val="en-GB"/>
        </w:rPr>
        <w:br/>
      </w:r>
    </w:p>
    <w:sdt>
      <w:sdtPr>
        <w:rPr>
          <w:lang w:val="en-GB"/>
        </w:rPr>
        <w:id w:val="216403978"/>
        <w:placeholder>
          <w:docPart w:val="A0AEF44283E748F3B732EE0C3DFDB4DD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3F4A3806" w14:textId="4CBA90AF" w:rsidR="00C93B45" w:rsidRPr="002C00EF" w:rsidRDefault="000A3FCA">
          <w:pPr>
            <w:pStyle w:val="Subtitle"/>
            <w:rPr>
              <w:lang w:val="en-GB"/>
            </w:rPr>
          </w:pPr>
          <w:r w:rsidRPr="002C00EF">
            <w:rPr>
              <w:lang w:val="en-GB"/>
            </w:rPr>
            <w:t>[</w:t>
          </w:r>
          <w:proofErr w:type="spellStart"/>
          <w:proofErr w:type="gramStart"/>
          <w:r w:rsidR="00D35652" w:rsidRPr="002C00EF">
            <w:rPr>
              <w:lang w:val="en-GB"/>
            </w:rPr>
            <w:t>Jannik,Flo</w:t>
          </w:r>
          <w:proofErr w:type="gramEnd"/>
          <w:r w:rsidR="00D35652" w:rsidRPr="002C00EF">
            <w:rPr>
              <w:lang w:val="en-GB"/>
            </w:rPr>
            <w:t>,Orcun</w:t>
          </w:r>
          <w:proofErr w:type="spellEnd"/>
          <w:r w:rsidRPr="002C00EF">
            <w:rPr>
              <w:lang w:val="en-GB"/>
            </w:rPr>
            <w:t>]</w:t>
          </w:r>
        </w:p>
      </w:sdtContent>
    </w:sdt>
    <w:p w14:paraId="1D54177F" w14:textId="77777777" w:rsidR="00C93B45" w:rsidRPr="00BE2B2E" w:rsidRDefault="00214A9D">
      <w:pPr>
        <w:pStyle w:val="Heading1"/>
      </w:pPr>
      <w:r w:rsidRPr="00BE2B2E">
        <w:t>Übersicht</w:t>
      </w:r>
    </w:p>
    <w:p w14:paraId="3E162A65" w14:textId="104B5CCB" w:rsidR="00C93B45" w:rsidRPr="00BE2B2E" w:rsidRDefault="000A3FCA">
      <w:pPr>
        <w:pStyle w:val="Heading2"/>
      </w:pPr>
      <w:r>
        <w:t>Handlungsrahmen</w:t>
      </w:r>
    </w:p>
    <w:sdt>
      <w:sdtPr>
        <w:id w:val="-2113425653"/>
        <w:placeholder>
          <w:docPart w:val="15D042152F804C509748E099E2954195"/>
        </w:placeholder>
        <w15:appearance w15:val="hidden"/>
      </w:sdtPr>
      <w:sdtEndPr>
        <w:rPr>
          <w:sz w:val="20"/>
        </w:rPr>
      </w:sdtEndPr>
      <w:sdtContent>
        <w:p w14:paraId="63DB998B" w14:textId="3F8D4F14" w:rsidR="00C93B45" w:rsidRPr="00DE78CA" w:rsidRDefault="002C00EF">
          <w:pPr>
            <w:rPr>
              <w:sz w:val="20"/>
            </w:rPr>
          </w:pPr>
          <w:r w:rsidRPr="00DE78CA">
            <w:rPr>
              <w:sz w:val="20"/>
            </w:rPr>
            <w:t>Der Hauptcharakter (Penarrow) ist mit seinem Expeditionsteam dabei eine Höhle in der Arktis zu erforschen</w:t>
          </w:r>
          <w:r w:rsidRPr="00DE78CA">
            <w:rPr>
              <w:sz w:val="20"/>
            </w:rPr>
            <w:br/>
            <w:t>und dabei stoßen sie auf eine verlorene Stadt die von Wesen namens Ferrins bewohnt wird.</w:t>
          </w:r>
        </w:p>
      </w:sdtContent>
    </w:sdt>
    <w:p w14:paraId="7A9E468E" w14:textId="55472CC6" w:rsidR="00C93B45" w:rsidRDefault="000A3FCA">
      <w:pPr>
        <w:pStyle w:val="Heading2"/>
      </w:pPr>
      <w:r>
        <w:t>Ablauf</w:t>
      </w:r>
    </w:p>
    <w:p w14:paraId="29AABA95" w14:textId="00EEF042" w:rsidR="00DE78CA" w:rsidRPr="00DE78CA" w:rsidRDefault="00DE78CA">
      <w:pPr>
        <w:rPr>
          <w:sz w:val="20"/>
        </w:rPr>
      </w:pPr>
      <w:r w:rsidRPr="00DE78CA">
        <w:rPr>
          <w:sz w:val="20"/>
        </w:rPr>
        <w:t>-Forschungsteam trifft in Arktis an</w:t>
      </w:r>
      <w:r w:rsidRPr="00DE78CA">
        <w:rPr>
          <w:sz w:val="20"/>
        </w:rPr>
        <w:br/>
        <w:t>-Team steckt fest</w:t>
      </w:r>
      <w:r w:rsidRPr="00DE78CA">
        <w:rPr>
          <w:sz w:val="20"/>
        </w:rPr>
        <w:br/>
        <w:t>-Klettern auf einen Berg</w:t>
      </w:r>
      <w:r w:rsidRPr="00DE78CA">
        <w:rPr>
          <w:sz w:val="20"/>
        </w:rPr>
        <w:br/>
        <w:t>-Finden antike Stadt</w:t>
      </w:r>
      <w:r w:rsidRPr="00DE78CA">
        <w:rPr>
          <w:sz w:val="20"/>
        </w:rPr>
        <w:br/>
        <w:t>-Beschützen Stadt</w:t>
      </w:r>
      <w:r w:rsidRPr="00DE78CA">
        <w:rPr>
          <w:sz w:val="20"/>
        </w:rPr>
        <w:br/>
        <w:t>-Hauptcharakter wird zum Auserwählten</w:t>
      </w:r>
      <w:r w:rsidRPr="00DE78CA">
        <w:rPr>
          <w:sz w:val="20"/>
        </w:rPr>
        <w:br/>
        <w:t>-Er bekommt kräfte</w:t>
      </w:r>
    </w:p>
    <w:p w14:paraId="624100E0" w14:textId="15842C5D" w:rsidR="00C93B45" w:rsidRDefault="000A3FCA">
      <w:pPr>
        <w:pStyle w:val="Heading2"/>
      </w:pPr>
      <w:r>
        <w:t>Schwierigkeiten</w:t>
      </w:r>
    </w:p>
    <w:p w14:paraId="0A13ADE4" w14:textId="5FB30408" w:rsidR="000A3FCA" w:rsidRPr="00020279" w:rsidRDefault="00020279" w:rsidP="000A3FCA">
      <w:pPr>
        <w:rPr>
          <w:sz w:val="20"/>
        </w:rPr>
      </w:pPr>
      <w:r w:rsidRPr="00020279">
        <w:rPr>
          <w:sz w:val="20"/>
        </w:rPr>
        <w:t>Sehr viele imports die man dann noch zusätzlich lernen muss</w:t>
      </w:r>
      <w:bookmarkStart w:id="0" w:name="_GoBack"/>
      <w:bookmarkEnd w:id="0"/>
    </w:p>
    <w:p w14:paraId="43D6460F" w14:textId="0E37A714" w:rsidR="000A3FCA" w:rsidRDefault="000A3FCA" w:rsidP="000A3FCA">
      <w:pPr>
        <w:pStyle w:val="Heading2"/>
      </w:pPr>
      <w:r>
        <w:t>Aufgabenverteilung</w:t>
      </w:r>
    </w:p>
    <w:p w14:paraId="655B5440" w14:textId="5065BB45" w:rsidR="000A3FCA" w:rsidRPr="00DE78CA" w:rsidRDefault="00DE78CA" w:rsidP="000A3FCA">
      <w:pPr>
        <w:rPr>
          <w:sz w:val="20"/>
        </w:rPr>
      </w:pPr>
      <w:r>
        <w:rPr>
          <w:sz w:val="20"/>
        </w:rPr>
        <w:t>Jannik: Programmierte den Skript und das Fenster des Spiels</w:t>
      </w:r>
      <w:r>
        <w:rPr>
          <w:sz w:val="20"/>
        </w:rPr>
        <w:br/>
        <w:t>Flo: Programmierte den Skript und die Story</w:t>
      </w:r>
      <w:r>
        <w:rPr>
          <w:sz w:val="20"/>
        </w:rPr>
        <w:br/>
        <w:t>Orcun: Überlegte sich die Story und machte Bilder für das Spiel</w:t>
      </w:r>
    </w:p>
    <w:p w14:paraId="5375EB34" w14:textId="51E6CF9A" w:rsidR="00C93B45" w:rsidRDefault="000A3FCA">
      <w:pPr>
        <w:pStyle w:val="Heading2"/>
      </w:pPr>
      <w:r>
        <w:t>Erwartung</w:t>
      </w:r>
      <w:r w:rsidR="006079A6">
        <w:t xml:space="preserve"> (optional)</w:t>
      </w:r>
    </w:p>
    <w:p w14:paraId="1EB71D7D" w14:textId="434009AF" w:rsidR="00DE78CA" w:rsidRPr="00DE78CA" w:rsidRDefault="00DE78CA" w:rsidP="00DE78CA">
      <w:pPr>
        <w:rPr>
          <w:sz w:val="20"/>
        </w:rPr>
      </w:pPr>
      <w:r>
        <w:rPr>
          <w:sz w:val="20"/>
        </w:rPr>
        <w:t>Sehr Gut</w:t>
      </w:r>
    </w:p>
    <w:p w14:paraId="0B49DAED" w14:textId="4C3B2EF9" w:rsidR="00C93B45" w:rsidRPr="00BE2B2E" w:rsidRDefault="000A3FCA" w:rsidP="000A3FCA">
      <w:pPr>
        <w:pStyle w:val="Heading1"/>
      </w:pPr>
      <w:r>
        <w:t>Beteiligte Personen</w:t>
      </w:r>
    </w:p>
    <w:tbl>
      <w:tblPr>
        <w:tblStyle w:val="ProjectScopeTable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2081"/>
      </w:tblGrid>
      <w:tr w:rsidR="00CC6560" w:rsidRPr="00BE2B2E" w14:paraId="1B2BD684" w14:textId="77777777" w:rsidTr="00CC6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14:paraId="2B606AB3" w14:textId="77777777" w:rsidR="00CC6560" w:rsidRPr="00BE2B2E" w:rsidRDefault="00CC6560">
            <w:r w:rsidRPr="00BE2B2E">
              <w:t>Name</w:t>
            </w:r>
          </w:p>
        </w:tc>
        <w:tc>
          <w:tcPr>
            <w:tcW w:w="1875" w:type="pct"/>
          </w:tcPr>
          <w:p w14:paraId="2C462CA7" w14:textId="77777777" w:rsidR="00CC6560" w:rsidRPr="00BE2B2E" w:rsidRDefault="00CC6560">
            <w:r w:rsidRPr="00BE2B2E">
              <w:t>Datum</w:t>
            </w:r>
          </w:p>
        </w:tc>
      </w:tr>
      <w:tr w:rsidR="00CC6560" w:rsidRPr="00BE2B2E" w14:paraId="63DB352E" w14:textId="77777777" w:rsidTr="00CC6560">
        <w:tc>
          <w:tcPr>
            <w:tcW w:w="3125" w:type="pct"/>
          </w:tcPr>
          <w:p w14:paraId="7BD1433E" w14:textId="1109C43B" w:rsidR="00CC6560" w:rsidRPr="00BE2B2E" w:rsidRDefault="00DE78CA">
            <w:r>
              <w:t xml:space="preserve">Jannik Schweigert </w:t>
            </w:r>
          </w:p>
        </w:tc>
        <w:tc>
          <w:tcPr>
            <w:tcW w:w="1875" w:type="pct"/>
          </w:tcPr>
          <w:p w14:paraId="719B09FD" w14:textId="07E0F4F5" w:rsidR="00CC6560" w:rsidRPr="00BE2B2E" w:rsidRDefault="00DE78CA">
            <w:r>
              <w:t>4.2.2020</w:t>
            </w:r>
          </w:p>
        </w:tc>
      </w:tr>
      <w:tr w:rsidR="00CC6560" w:rsidRPr="00BE2B2E" w14:paraId="19445502" w14:textId="77777777" w:rsidTr="00CC6560">
        <w:tc>
          <w:tcPr>
            <w:tcW w:w="3125" w:type="pct"/>
          </w:tcPr>
          <w:p w14:paraId="6B9412BB" w14:textId="0ADE7CBC" w:rsidR="00CC6560" w:rsidRPr="00BE2B2E" w:rsidRDefault="00DE78CA">
            <w:r>
              <w:t xml:space="preserve">Flo </w:t>
            </w:r>
            <w:r w:rsidR="00020279">
              <w:t>Schmitz</w:t>
            </w:r>
          </w:p>
        </w:tc>
        <w:tc>
          <w:tcPr>
            <w:tcW w:w="1875" w:type="pct"/>
          </w:tcPr>
          <w:p w14:paraId="42502FBE" w14:textId="01912DC7" w:rsidR="00CC6560" w:rsidRPr="00BE2B2E" w:rsidRDefault="00DE78CA">
            <w:r>
              <w:t>4.2.2020</w:t>
            </w:r>
          </w:p>
        </w:tc>
      </w:tr>
      <w:tr w:rsidR="00CC6560" w:rsidRPr="00BE2B2E" w14:paraId="54EA1919" w14:textId="77777777" w:rsidTr="00CC6560">
        <w:tc>
          <w:tcPr>
            <w:tcW w:w="3125" w:type="pct"/>
          </w:tcPr>
          <w:p w14:paraId="6D7DDE0E" w14:textId="57BF2C45" w:rsidR="00CC6560" w:rsidRPr="00BE2B2E" w:rsidRDefault="00DE78CA">
            <w:r>
              <w:t>Orcun Kutlu</w:t>
            </w:r>
          </w:p>
        </w:tc>
        <w:tc>
          <w:tcPr>
            <w:tcW w:w="1875" w:type="pct"/>
          </w:tcPr>
          <w:p w14:paraId="2F2C634C" w14:textId="3995CDFC" w:rsidR="00CC6560" w:rsidRPr="00BE2B2E" w:rsidRDefault="00DE78CA">
            <w:r>
              <w:t>4.2.2020</w:t>
            </w:r>
          </w:p>
        </w:tc>
      </w:tr>
    </w:tbl>
    <w:p w14:paraId="3CD7B268" w14:textId="017FCD32" w:rsidR="00F630AA" w:rsidRPr="00BE2B2E" w:rsidRDefault="00F630AA" w:rsidP="00F630AA"/>
    <w:sectPr w:rsidR="00F630AA" w:rsidRPr="00BE2B2E" w:rsidSect="00214A9D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9F673" w14:textId="77777777" w:rsidR="00335DBE" w:rsidRDefault="00335DBE">
      <w:pPr>
        <w:spacing w:after="0" w:line="240" w:lineRule="auto"/>
      </w:pPr>
      <w:r>
        <w:separator/>
      </w:r>
    </w:p>
  </w:endnote>
  <w:endnote w:type="continuationSeparator" w:id="0">
    <w:p w14:paraId="53B26318" w14:textId="77777777" w:rsidR="00335DBE" w:rsidRDefault="0033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234BC" w14:textId="77777777" w:rsidR="00335DBE" w:rsidRDefault="00335DBE">
      <w:pPr>
        <w:spacing w:after="0" w:line="240" w:lineRule="auto"/>
      </w:pPr>
      <w:r>
        <w:separator/>
      </w:r>
    </w:p>
  </w:footnote>
  <w:footnote w:type="continuationSeparator" w:id="0">
    <w:p w14:paraId="7588C6B0" w14:textId="77777777" w:rsidR="00335DBE" w:rsidRDefault="0033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DE3" w14:textId="77777777" w:rsidR="00C93B45" w:rsidRDefault="00214A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5E141" wp14:editId="55FF6A8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7B1A9" w14:textId="77777777" w:rsidR="00C93B45" w:rsidRDefault="00214A9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E5E141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42A7B1A9" w14:textId="77777777" w:rsidR="00C93B45" w:rsidRDefault="00214A9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75D"/>
    <w:multiLevelType w:val="hybridMultilevel"/>
    <w:tmpl w:val="93A826C8"/>
    <w:lvl w:ilvl="0" w:tplc="563499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CA"/>
    <w:rsid w:val="00020279"/>
    <w:rsid w:val="000A3FCA"/>
    <w:rsid w:val="001867C4"/>
    <w:rsid w:val="002058EB"/>
    <w:rsid w:val="00214A9D"/>
    <w:rsid w:val="002C00EF"/>
    <w:rsid w:val="00335DBE"/>
    <w:rsid w:val="004D7DC4"/>
    <w:rsid w:val="006079A6"/>
    <w:rsid w:val="00647574"/>
    <w:rsid w:val="00BE2B2E"/>
    <w:rsid w:val="00BE421C"/>
    <w:rsid w:val="00C93B45"/>
    <w:rsid w:val="00CC6560"/>
    <w:rsid w:val="00D35652"/>
    <w:rsid w:val="00DC7BF9"/>
    <w:rsid w:val="00DE78CA"/>
    <w:rsid w:val="00F6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716DCC"/>
  <w15:chartTrackingRefBased/>
  <w15:docId w15:val="{134754C3-3254-4A8C-9CDA-20539A4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tabs>
        <w:tab w:val="clear" w:pos="502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F6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AEF44283E748F3B732EE0C3DFDB4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A8DBEA-0F0F-40A2-8FDA-87B6E8F4367E}"/>
      </w:docPartPr>
      <w:docPartBody>
        <w:p w:rsidR="005E6C95" w:rsidRDefault="00D74A6D">
          <w:pPr>
            <w:pStyle w:val="A0AEF44283E748F3B732EE0C3DFDB4DD"/>
          </w:pPr>
          <w:r>
            <w:t>[Datum auswählen]</w:t>
          </w:r>
        </w:p>
      </w:docPartBody>
    </w:docPart>
    <w:docPart>
      <w:docPartPr>
        <w:name w:val="15D042152F804C509748E099E29541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A87190-6FD5-4F93-B500-FE4AA07C61DF}"/>
      </w:docPartPr>
      <w:docPartBody>
        <w:p w:rsidR="005E6C95" w:rsidRDefault="00D74A6D">
          <w:pPr>
            <w:pStyle w:val="15D042152F804C509748E099E2954195"/>
          </w:pPr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6D"/>
    <w:rsid w:val="00273DBA"/>
    <w:rsid w:val="005E6C95"/>
    <w:rsid w:val="005F3812"/>
    <w:rsid w:val="00D51C4A"/>
    <w:rsid w:val="00D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6D907E6914D6AA99C8F46FDE58937">
    <w:name w:val="DD06D907E6914D6AA99C8F46FDE58937"/>
  </w:style>
  <w:style w:type="paragraph" w:customStyle="1" w:styleId="A0AEF44283E748F3B732EE0C3DFDB4DD">
    <w:name w:val="A0AEF44283E748F3B732EE0C3DFDB4D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D042152F804C509748E099E2954195">
    <w:name w:val="15D042152F804C509748E099E2954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801BF6-6767-4852-B74A-3DA14E69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85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Carolyn Wesp</dc:creator>
  <cp:lastModifiedBy>Orcun Kutlu</cp:lastModifiedBy>
  <cp:revision>6</cp:revision>
  <dcterms:created xsi:type="dcterms:W3CDTF">2020-02-13T07:20:00Z</dcterms:created>
  <dcterms:modified xsi:type="dcterms:W3CDTF">2020-02-14T17:20:00Z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