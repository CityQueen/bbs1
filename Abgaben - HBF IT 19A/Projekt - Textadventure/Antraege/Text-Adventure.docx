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EB533" w14:textId="15AA6999" w:rsidR="00C93B45" w:rsidRPr="00BE2B2E" w:rsidRDefault="00FB276E">
      <w:pPr>
        <w:pStyle w:val="Titel"/>
      </w:pPr>
      <w:r>
        <w:t>[World of BBS1</w:t>
      </w:r>
      <w:r w:rsidR="000A3FCA">
        <w:t>]</w:t>
      </w:r>
      <w:r w:rsidR="00214A9D" w:rsidRPr="00BE2B2E">
        <w:br/>
      </w:r>
    </w:p>
    <w:sdt>
      <w:sdtPr>
        <w:id w:val="216403978"/>
        <w:placeholder>
          <w:docPart w:val="A0AEF44283E748F3B732EE0C3DFDB4DD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3F4A3806" w14:textId="59EEC164" w:rsidR="00C93B45" w:rsidRPr="00BE2B2E" w:rsidRDefault="00FB276E">
          <w:pPr>
            <w:pStyle w:val="Untertitel"/>
          </w:pPr>
          <w:r>
            <w:t xml:space="preserve">[Ibrahim, </w:t>
          </w:r>
          <w:proofErr w:type="spellStart"/>
          <w:r>
            <w:t>Artjom</w:t>
          </w:r>
          <w:proofErr w:type="spellEnd"/>
          <w:r>
            <w:t xml:space="preserve"> und David</w:t>
          </w:r>
          <w:r w:rsidR="000A3FCA">
            <w:t>]</w:t>
          </w:r>
        </w:p>
      </w:sdtContent>
    </w:sdt>
    <w:p w14:paraId="1D54177F" w14:textId="77777777" w:rsidR="00C93B45" w:rsidRPr="00BE2B2E" w:rsidRDefault="00214A9D">
      <w:pPr>
        <w:pStyle w:val="berschrift1"/>
      </w:pPr>
      <w:r w:rsidRPr="00BE2B2E">
        <w:t>Übersicht</w:t>
      </w:r>
    </w:p>
    <w:p w14:paraId="3E162A65" w14:textId="104B5CCB" w:rsidR="00C93B45" w:rsidRPr="00BE2B2E" w:rsidRDefault="000A3FCA">
      <w:pPr>
        <w:pStyle w:val="berschrift2"/>
      </w:pPr>
      <w:r>
        <w:t>Handlungsrahmen</w:t>
      </w:r>
    </w:p>
    <w:sdt>
      <w:sdtPr>
        <w:id w:val="-2113425653"/>
        <w:placeholder>
          <w:docPart w:val="15D042152F804C509748E099E2954195"/>
        </w:placeholder>
        <w15:appearance w15:val="hidden"/>
      </w:sdtPr>
      <w:sdtEndPr/>
      <w:sdtContent>
        <w:p w14:paraId="63DB998B" w14:textId="573C8B56" w:rsidR="00C93B45" w:rsidRPr="00BE2B2E" w:rsidRDefault="00FB276E">
          <w:r>
            <w:t xml:space="preserve"> [In diesem Spiel, geht es um einen Schüler der mitten im Unterricht einschläft und in einer Fantasiewelt wieder aufwacht. </w:t>
          </w:r>
          <w:r w:rsidR="000A3FCA">
            <w:t>]</w:t>
          </w:r>
        </w:p>
      </w:sdtContent>
    </w:sdt>
    <w:p w14:paraId="7A9E468E" w14:textId="55472CC6" w:rsidR="00C93B45" w:rsidRDefault="000A3FCA">
      <w:pPr>
        <w:pStyle w:val="berschrift2"/>
      </w:pPr>
      <w:r>
        <w:t>Ablauf</w:t>
      </w:r>
    </w:p>
    <w:p w14:paraId="19AB78AB" w14:textId="67DD766B" w:rsidR="00C93B45" w:rsidRPr="00BE2B2E" w:rsidRDefault="00FB276E">
      <w:r>
        <w:t xml:space="preserve">[Charakter muss </w:t>
      </w:r>
      <w:proofErr w:type="spellStart"/>
      <w:r>
        <w:t>quests</w:t>
      </w:r>
      <w:proofErr w:type="spellEnd"/>
      <w:r>
        <w:t xml:space="preserve"> erledigen, und in dieser Welt 6 Stunden Überleben </w:t>
      </w:r>
      <w:proofErr w:type="gramStart"/>
      <w:r>
        <w:t xml:space="preserve">  </w:t>
      </w:r>
      <w:r w:rsidR="000A3FCA">
        <w:t>]</w:t>
      </w:r>
      <w:proofErr w:type="gramEnd"/>
    </w:p>
    <w:p w14:paraId="624100E0" w14:textId="15842C5D" w:rsidR="00C93B45" w:rsidRDefault="000A3FCA">
      <w:pPr>
        <w:pStyle w:val="berschrift2"/>
      </w:pPr>
      <w:r>
        <w:t>Schwierigkeiten</w:t>
      </w:r>
    </w:p>
    <w:p w14:paraId="0A13ADE4" w14:textId="7F137822" w:rsidR="000A3FCA" w:rsidRDefault="000A3FCA" w:rsidP="000A3FCA">
      <w:r>
        <w:t>[</w:t>
      </w:r>
      <w:r w:rsidR="00FB276E">
        <w:t>Beim Quellcode</w:t>
      </w:r>
      <w:r>
        <w:t>.]</w:t>
      </w:r>
    </w:p>
    <w:p w14:paraId="43D6460F" w14:textId="0E37A714" w:rsidR="000A3FCA" w:rsidRDefault="000A3FCA" w:rsidP="000A3FCA">
      <w:pPr>
        <w:pStyle w:val="berschrift2"/>
      </w:pPr>
      <w:r>
        <w:t>Aufgabenverteilung</w:t>
      </w:r>
    </w:p>
    <w:p w14:paraId="655B5440" w14:textId="118E1FF8" w:rsidR="000A3FCA" w:rsidRPr="000A3FCA" w:rsidRDefault="000A3FCA" w:rsidP="000A3FCA">
      <w:r>
        <w:t>[</w:t>
      </w:r>
      <w:r w:rsidR="00FB276E">
        <w:t>Wir machen alles zusammen</w:t>
      </w:r>
      <w:r>
        <w:t>.]</w:t>
      </w:r>
    </w:p>
    <w:p w14:paraId="5375EB34" w14:textId="55E4AFAA" w:rsidR="00C93B45" w:rsidRPr="00BE2B2E" w:rsidRDefault="000A3FCA">
      <w:pPr>
        <w:pStyle w:val="berschrift2"/>
      </w:pPr>
      <w:r>
        <w:t>Erwartung</w:t>
      </w:r>
      <w:r w:rsidR="006079A6">
        <w:t xml:space="preserve"> (optional)</w:t>
      </w:r>
    </w:p>
    <w:p w14:paraId="58C99B4E" w14:textId="1A96A572" w:rsidR="00C93B45" w:rsidRPr="00BE2B2E" w:rsidRDefault="00FB276E">
      <w:r>
        <w:t>[Wir erwarten ein 2 bis 3</w:t>
      </w:r>
      <w:r w:rsidR="000A3FCA">
        <w:t>.]</w:t>
      </w:r>
    </w:p>
    <w:p w14:paraId="5BB8E430" w14:textId="23C6722C" w:rsidR="00C93B45" w:rsidRPr="00BE2B2E" w:rsidRDefault="00C93B45"/>
    <w:p w14:paraId="0B49DAED" w14:textId="4C3B2EF9" w:rsidR="00C93B45" w:rsidRPr="00BE2B2E" w:rsidRDefault="000A3FCA" w:rsidP="000A3FCA">
      <w:pPr>
        <w:pStyle w:val="berschrift1"/>
      </w:pPr>
      <w:r>
        <w:t>Beteiligte Personen</w:t>
      </w:r>
    </w:p>
    <w:tbl>
      <w:tblPr>
        <w:tblStyle w:val="ProjectScopeTable"/>
        <w:tblW w:w="3077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2081"/>
      </w:tblGrid>
      <w:tr w:rsidR="00CC6560" w:rsidRPr="00BE2B2E" w14:paraId="1B2BD684" w14:textId="77777777" w:rsidTr="00CC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5" w:type="pct"/>
          </w:tcPr>
          <w:p w14:paraId="2B606AB3" w14:textId="77777777" w:rsidR="00CC6560" w:rsidRPr="00BE2B2E" w:rsidRDefault="00CC6560">
            <w:r w:rsidRPr="00BE2B2E">
              <w:t>Name</w:t>
            </w:r>
          </w:p>
        </w:tc>
        <w:tc>
          <w:tcPr>
            <w:tcW w:w="1875" w:type="pct"/>
          </w:tcPr>
          <w:p w14:paraId="2C462CA7" w14:textId="77777777" w:rsidR="00CC6560" w:rsidRPr="00BE2B2E" w:rsidRDefault="00CC6560">
            <w:r w:rsidRPr="00BE2B2E">
              <w:t>Datum</w:t>
            </w:r>
          </w:p>
        </w:tc>
      </w:tr>
      <w:tr w:rsidR="00CC6560" w:rsidRPr="00BE2B2E" w14:paraId="63DB352E" w14:textId="77777777" w:rsidTr="00CC6560">
        <w:tc>
          <w:tcPr>
            <w:tcW w:w="3125" w:type="pct"/>
          </w:tcPr>
          <w:p w14:paraId="7BD1433E" w14:textId="472D599F" w:rsidR="00CC6560" w:rsidRPr="00BE2B2E" w:rsidRDefault="00FB276E">
            <w:proofErr w:type="spellStart"/>
            <w:r>
              <w:t>Artjom</w:t>
            </w:r>
            <w:proofErr w:type="spellEnd"/>
            <w:r>
              <w:t xml:space="preserve"> </w:t>
            </w:r>
          </w:p>
        </w:tc>
        <w:tc>
          <w:tcPr>
            <w:tcW w:w="1875" w:type="pct"/>
          </w:tcPr>
          <w:p w14:paraId="719B09FD" w14:textId="2AA457EC" w:rsidR="00CC6560" w:rsidRPr="00BE2B2E" w:rsidRDefault="00FB276E">
            <w:r>
              <w:t>03.03.2020</w:t>
            </w:r>
          </w:p>
        </w:tc>
      </w:tr>
      <w:tr w:rsidR="00CC6560" w:rsidRPr="00BE2B2E" w14:paraId="19445502" w14:textId="77777777" w:rsidTr="00CC6560">
        <w:tc>
          <w:tcPr>
            <w:tcW w:w="3125" w:type="pct"/>
          </w:tcPr>
          <w:p w14:paraId="6B9412BB" w14:textId="56DE70F6" w:rsidR="00CC6560" w:rsidRPr="00BE2B2E" w:rsidRDefault="00FB276E">
            <w:r>
              <w:t>Ibrahim</w:t>
            </w:r>
          </w:p>
        </w:tc>
        <w:tc>
          <w:tcPr>
            <w:tcW w:w="1875" w:type="pct"/>
          </w:tcPr>
          <w:p w14:paraId="42502FBE" w14:textId="73FBBBE3" w:rsidR="00CC6560" w:rsidRPr="00BE2B2E" w:rsidRDefault="00FB276E">
            <w:r>
              <w:t>03.03.2020</w:t>
            </w:r>
          </w:p>
        </w:tc>
      </w:tr>
      <w:tr w:rsidR="00CC6560" w:rsidRPr="00BE2B2E" w14:paraId="54EA1919" w14:textId="77777777" w:rsidTr="00CC6560">
        <w:tc>
          <w:tcPr>
            <w:tcW w:w="3125" w:type="pct"/>
          </w:tcPr>
          <w:p w14:paraId="6D7DDE0E" w14:textId="4E9A287C" w:rsidR="00CC6560" w:rsidRPr="00BE2B2E" w:rsidRDefault="00FB276E">
            <w:r>
              <w:t>David</w:t>
            </w:r>
          </w:p>
        </w:tc>
        <w:tc>
          <w:tcPr>
            <w:tcW w:w="1875" w:type="pct"/>
          </w:tcPr>
          <w:p w14:paraId="2F2C634C" w14:textId="34C2FBFB" w:rsidR="00CC6560" w:rsidRPr="00BE2B2E" w:rsidRDefault="00FB276E">
            <w:r>
              <w:t>03.03.2020</w:t>
            </w:r>
            <w:bookmarkStart w:id="0" w:name="_GoBack"/>
            <w:bookmarkEnd w:id="0"/>
          </w:p>
        </w:tc>
      </w:tr>
    </w:tbl>
    <w:p w14:paraId="1A1A82E2" w14:textId="11A252B7" w:rsidR="00F630AA" w:rsidRDefault="00F630AA" w:rsidP="000A3FCA"/>
    <w:p w14:paraId="3CD7B268" w14:textId="017FCD32" w:rsidR="00F630AA" w:rsidRPr="00BE2B2E" w:rsidRDefault="00F630AA" w:rsidP="00F630AA"/>
    <w:sectPr w:rsidR="00F630AA" w:rsidRPr="00BE2B2E" w:rsidSect="00214A9D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27D2B" w14:textId="77777777" w:rsidR="00DC7BF9" w:rsidRDefault="00DC7BF9">
      <w:pPr>
        <w:spacing w:after="0" w:line="240" w:lineRule="auto"/>
      </w:pPr>
      <w:r>
        <w:separator/>
      </w:r>
    </w:p>
  </w:endnote>
  <w:endnote w:type="continuationSeparator" w:id="0">
    <w:p w14:paraId="024060EC" w14:textId="77777777" w:rsidR="00DC7BF9" w:rsidRDefault="00DC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EBE3E" w14:textId="77777777" w:rsidR="00DC7BF9" w:rsidRDefault="00DC7BF9">
      <w:pPr>
        <w:spacing w:after="0" w:line="240" w:lineRule="auto"/>
      </w:pPr>
      <w:r>
        <w:separator/>
      </w:r>
    </w:p>
  </w:footnote>
  <w:footnote w:type="continuationSeparator" w:id="0">
    <w:p w14:paraId="0A73D6F9" w14:textId="77777777" w:rsidR="00DC7BF9" w:rsidRDefault="00DC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F8DE3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5E141" wp14:editId="55FF6A8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7B1A9" w14:textId="2C917430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276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E5E141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42A7B1A9" w14:textId="2C917430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276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675D"/>
    <w:multiLevelType w:val="hybridMultilevel"/>
    <w:tmpl w:val="93A826C8"/>
    <w:lvl w:ilvl="0" w:tplc="563499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CA"/>
    <w:rsid w:val="000A3FCA"/>
    <w:rsid w:val="001867C4"/>
    <w:rsid w:val="002058EB"/>
    <w:rsid w:val="00214A9D"/>
    <w:rsid w:val="006079A6"/>
    <w:rsid w:val="00BE2B2E"/>
    <w:rsid w:val="00BE421C"/>
    <w:rsid w:val="00C93B45"/>
    <w:rsid w:val="00CC6560"/>
    <w:rsid w:val="00DC7BF9"/>
    <w:rsid w:val="00F630AA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716DCC"/>
  <w15:chartTrackingRefBased/>
  <w15:docId w15:val="{134754C3-3254-4A8C-9CDA-20539A4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tabs>
        <w:tab w:val="clear" w:pos="502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F6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AEF44283E748F3B732EE0C3DFDB4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A8DBEA-0F0F-40A2-8FDA-87B6E8F4367E}"/>
      </w:docPartPr>
      <w:docPartBody>
        <w:p w:rsidR="005E6C95" w:rsidRDefault="00D74A6D">
          <w:pPr>
            <w:pStyle w:val="A0AEF44283E748F3B732EE0C3DFDB4DD"/>
          </w:pPr>
          <w:r>
            <w:t>[Datum auswählen]</w:t>
          </w:r>
        </w:p>
      </w:docPartBody>
    </w:docPart>
    <w:docPart>
      <w:docPartPr>
        <w:name w:val="15D042152F804C509748E099E29541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A87190-6FD5-4F93-B500-FE4AA07C61DF}"/>
      </w:docPartPr>
      <w:docPartBody>
        <w:p w:rsidR="005E6C95" w:rsidRDefault="00D74A6D">
          <w:pPr>
            <w:pStyle w:val="15D042152F804C509748E099E2954195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6D"/>
    <w:rsid w:val="005E6C95"/>
    <w:rsid w:val="005F3812"/>
    <w:rsid w:val="00D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06D907E6914D6AA99C8F46FDE58937">
    <w:name w:val="DD06D907E6914D6AA99C8F46FDE58937"/>
  </w:style>
  <w:style w:type="paragraph" w:customStyle="1" w:styleId="A0AEF44283E748F3B732EE0C3DFDB4DD">
    <w:name w:val="A0AEF44283E748F3B732EE0C3DFDB4DD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5D042152F804C509748E099E2954195">
    <w:name w:val="15D042152F804C509748E099E2954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purl.org/dc/terms/"/>
    <ds:schemaRef ds:uri="http://schemas.microsoft.com/office/2006/documentManagement/types"/>
    <ds:schemaRef ds:uri="http://purl.org/dc/dcmitype/"/>
    <ds:schemaRef ds:uri="f105ad54-119a-4495-aa55-0e28b6b4ad2f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c7af2036-029c-470e-8042-297c68a4147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945AE-1177-4059-BB53-DE678096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Carolyn Wesp</dc:creator>
  <cp:lastModifiedBy>cisiib.hbfit19a</cp:lastModifiedBy>
  <cp:revision>2</cp:revision>
  <dcterms:created xsi:type="dcterms:W3CDTF">2020-03-03T09:12:00Z</dcterms:created>
  <dcterms:modified xsi:type="dcterms:W3CDTF">2020-03-03T09:12:00Z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