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ED44" w14:textId="6AC9F485" w:rsidR="00C93B45" w:rsidRPr="00FD34CD" w:rsidRDefault="00A911CD">
      <w:pPr>
        <w:pStyle w:val="Titel"/>
        <w:rPr>
          <w:lang w:val="en-GB"/>
        </w:rPr>
      </w:pPr>
      <w:r w:rsidRPr="00FD34CD">
        <w:rPr>
          <w:lang w:val="en-GB"/>
        </w:rPr>
        <w:t>[</w:t>
      </w:r>
      <w:r w:rsidR="00FD34CD" w:rsidRPr="00FD34CD">
        <w:rPr>
          <w:lang w:val="en-GB"/>
        </w:rPr>
        <w:t>Tri</w:t>
      </w:r>
      <w:r w:rsidR="00E42620">
        <w:rPr>
          <w:lang w:val="en-GB"/>
        </w:rPr>
        <w:t>s</w:t>
      </w:r>
      <w:r w:rsidR="00FD34CD" w:rsidRPr="00FD34CD">
        <w:rPr>
          <w:lang w:val="en-GB"/>
        </w:rPr>
        <w:t>tan Dresen, Leon Reuter</w:t>
      </w:r>
      <w:r w:rsidRPr="00FD34CD">
        <w:rPr>
          <w:lang w:val="en-GB"/>
        </w:rPr>
        <w:t>]</w:t>
      </w:r>
      <w:r w:rsidR="00214A9D" w:rsidRPr="00FD34CD">
        <w:rPr>
          <w:lang w:val="en-GB"/>
        </w:rPr>
        <w:br/>
      </w:r>
      <w:r w:rsidR="00FD34CD" w:rsidRPr="00FD34CD">
        <w:rPr>
          <w:lang w:val="en-GB"/>
        </w:rPr>
        <w:t>Jump and run</w:t>
      </w:r>
      <w:r w:rsidR="00FD34CD">
        <w:rPr>
          <w:lang w:val="en-GB"/>
        </w:rPr>
        <w:t xml:space="preserve"> java</w:t>
      </w:r>
    </w:p>
    <w:sdt>
      <w:sdtPr>
        <w:id w:val="216403978"/>
        <w:placeholder>
          <w:docPart w:val="72C8FBDB0B2A4A879C95CB2A6EAA9ED0"/>
        </w:placeholder>
        <w:date w:fullDate="2020-02-03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12B5335B" w14:textId="6E148BB7" w:rsidR="00C93B45" w:rsidRPr="00BE2B2E" w:rsidRDefault="00FD34CD">
          <w:pPr>
            <w:pStyle w:val="Untertitel"/>
          </w:pPr>
          <w:r>
            <w:t>03.02.2020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452985E3" w:rsidR="00C93B45" w:rsidRPr="00BE2B2E" w:rsidRDefault="00FD34CD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Wir schreiben mit Java ein Jump and Run Spiel.</w:t>
                </w:r>
              </w:p>
            </w:tc>
          </w:tr>
        </w:tbl>
        <w:p w14:paraId="6A825739" w14:textId="77777777" w:rsidR="00C93B45" w:rsidRPr="00BE2B2E" w:rsidRDefault="00837F65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p w14:paraId="579545E0" w14:textId="5285446E" w:rsidR="00C93B45" w:rsidRPr="00FD34CD" w:rsidRDefault="00FD34CD" w:rsidP="00A911CD">
      <w:pPr>
        <w:pStyle w:val="Aufzhlungszeichen"/>
      </w:pPr>
      <w:r w:rsidRPr="00FD34CD">
        <w:t>Fertiges Jump and Run Spie</w:t>
      </w:r>
      <w:r>
        <w:t>l</w:t>
      </w:r>
    </w:p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5CC47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2064F980" w14:textId="67EE03D2" w:rsidR="00C93B45" w:rsidRPr="00BE2B2E" w:rsidRDefault="00A911C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D34CD">
              <w:t xml:space="preserve">Neue Methoden zum Programmieren anzueignen. Fehler zu vermeiden und zu verbessern. Das Spiel wirklich so zu gestalten wie wir es uns vorstellen ohne Abstriche zu machen. </w:t>
            </w:r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65386DE0" w14:textId="77777777">
        <w:tc>
          <w:tcPr>
            <w:tcW w:w="308" w:type="pct"/>
          </w:tcPr>
          <w:p w14:paraId="6FA1ECEB" w14:textId="77777777" w:rsidR="00C93B45" w:rsidRPr="00BE2B2E" w:rsidRDefault="00C93B4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2" w:type="pct"/>
          </w:tcPr>
          <w:p w14:paraId="320AD920" w14:textId="0F6A6870" w:rsidR="009D7D16" w:rsidRPr="00BE2B2E" w:rsidRDefault="009D7D16">
            <w:pPr>
              <w:pStyle w:val="Tipptext"/>
            </w:pPr>
            <w:r>
              <w:t xml:space="preserve">Programmierung </w:t>
            </w:r>
            <w:bookmarkStart w:id="0" w:name="_GoBack"/>
            <w:bookmarkEnd w:id="0"/>
            <w:r>
              <w:t>durch Anleitung auf YouTube</w:t>
            </w:r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5588D4DC" w14:textId="5730E8BF" w:rsidR="00C93B45" w:rsidRPr="00BE2B2E" w:rsidRDefault="00BE6AF1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 oben</w:t>
            </w:r>
            <w:r w:rsidR="006A3CAB">
              <w:t xml:space="preserve"> </w:t>
            </w: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765563F" w14:textId="77777777" w:rsidR="00F40A52" w:rsidRPr="00BE2B2E" w:rsidRDefault="00F40A52" w:rsidP="00CD3E88"/>
        </w:tc>
        <w:tc>
          <w:tcPr>
            <w:tcW w:w="4692" w:type="pct"/>
          </w:tcPr>
          <w:p w14:paraId="108DD391" w14:textId="44D65B94" w:rsidR="00F40A52" w:rsidRDefault="00F40A52" w:rsidP="00CD3E8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E6AF1">
              <w:t>1 h Ausfüllung Projektantrag / Programmirplan erstellen / Übersicht bekommen</w:t>
            </w:r>
          </w:p>
          <w:p w14:paraId="04ED36BF" w14:textId="05D07E37" w:rsidR="00BE6AF1" w:rsidRDefault="00BE6AF1" w:rsidP="00CD3E8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 programmieren</w:t>
            </w:r>
          </w:p>
          <w:p w14:paraId="45AA7E29" w14:textId="0C27C177" w:rsidR="00BE6AF1" w:rsidRPr="00BE2B2E" w:rsidRDefault="00BE6AF1" w:rsidP="00CD3E8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 Fehler verbessern</w:t>
            </w:r>
          </w:p>
        </w:tc>
      </w:tr>
    </w:tbl>
    <w:p w14:paraId="504D9530" w14:textId="77777777" w:rsidR="00C93B45" w:rsidRPr="00BE2B2E" w:rsidRDefault="00C93B45" w:rsidP="00F40A52"/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FE343" w14:textId="77777777" w:rsidR="00837F65" w:rsidRDefault="00837F65">
      <w:pPr>
        <w:spacing w:after="0" w:line="240" w:lineRule="auto"/>
      </w:pPr>
      <w:r>
        <w:separator/>
      </w:r>
    </w:p>
  </w:endnote>
  <w:endnote w:type="continuationSeparator" w:id="0">
    <w:p w14:paraId="043ED802" w14:textId="77777777" w:rsidR="00837F65" w:rsidRDefault="0083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DC391" w14:textId="77777777" w:rsidR="00837F65" w:rsidRDefault="00837F65">
      <w:pPr>
        <w:spacing w:after="0" w:line="240" w:lineRule="auto"/>
      </w:pPr>
      <w:r>
        <w:separator/>
      </w:r>
    </w:p>
  </w:footnote>
  <w:footnote w:type="continuationSeparator" w:id="0">
    <w:p w14:paraId="55942CDF" w14:textId="77777777" w:rsidR="00837F65" w:rsidRDefault="00837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D"/>
    <w:rsid w:val="001867C4"/>
    <w:rsid w:val="002058EB"/>
    <w:rsid w:val="00214A9D"/>
    <w:rsid w:val="006A3CAB"/>
    <w:rsid w:val="0081346A"/>
    <w:rsid w:val="00837F65"/>
    <w:rsid w:val="009D7D16"/>
    <w:rsid w:val="00A911CD"/>
    <w:rsid w:val="00BE2B2E"/>
    <w:rsid w:val="00BE6AF1"/>
    <w:rsid w:val="00C93B45"/>
    <w:rsid w:val="00D42BBB"/>
    <w:rsid w:val="00E42620"/>
    <w:rsid w:val="00F40A52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A97F9B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A97F9B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B"/>
    <w:rsid w:val="001F44FB"/>
    <w:rsid w:val="004335DF"/>
    <w:rsid w:val="00A9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3A5D49-B75D-4C94-98B0-454F6E29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Wesp</dc:creator>
  <cp:keywords/>
  <dc:description/>
  <cp:lastModifiedBy>Leon Reuter</cp:lastModifiedBy>
  <cp:revision>4</cp:revision>
  <dcterms:created xsi:type="dcterms:W3CDTF">2020-02-03T10:59:00Z</dcterms:created>
  <dcterms:modified xsi:type="dcterms:W3CDTF">2020-02-03T11:20:00Z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