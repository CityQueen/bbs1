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79B421D8" w:rsidR="00C93B45" w:rsidRPr="00BE2B2E" w:rsidRDefault="00A911CD">
      <w:pPr>
        <w:pStyle w:val="Titel"/>
      </w:pPr>
      <w:r>
        <w:t>[</w:t>
      </w:r>
      <w:r w:rsidR="003F311C">
        <w:t>PHILIP REITH</w:t>
      </w:r>
      <w:r>
        <w:t>]</w:t>
      </w:r>
      <w:r w:rsidR="00214A9D" w:rsidRPr="00BE2B2E">
        <w:br/>
      </w:r>
      <w:r w:rsidR="003F311C">
        <w:t>SPEEDCLIMBSTOPPUHR</w:t>
      </w:r>
    </w:p>
    <w:sdt>
      <w:sdtPr>
        <w:id w:val="216403978"/>
        <w:placeholder>
          <w:docPart w:val="72C8FBDB0B2A4A879C95CB2A6EAA9ED0"/>
        </w:placeholder>
        <w:date w:fullDate="2020-02-03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66D66F6A" w:rsidR="00C93B45" w:rsidRPr="00BE2B2E" w:rsidRDefault="003F311C">
          <w:pPr>
            <w:pStyle w:val="Untertitel"/>
          </w:pPr>
          <w:r>
            <w:t>03.02.2020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35F35437" w:rsidR="00C93B45" w:rsidRPr="003F311C" w:rsidRDefault="003F311C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  <w:iCs w:val="0"/>
                  </w:rPr>
                </w:pPr>
                <w:r>
                  <w:rPr>
                    <w:i w:val="0"/>
                    <w:iCs w:val="0"/>
                  </w:rPr>
                  <w:t>Eine Stoppuhr, die durch Loslassen eines Knopfes (1) gestartet wird, über Funk gestoppt wird und durch Drücken des Knopfes (1) resettet wird.</w:t>
                </w:r>
              </w:p>
            </w:tc>
          </w:tr>
        </w:tbl>
        <w:p w14:paraId="6A825739" w14:textId="77777777" w:rsidR="00C93B45" w:rsidRPr="00BE2B2E" w:rsidRDefault="003A42C6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0D996523" w:rsidR="00C93B45" w:rsidRPr="003F311C" w:rsidRDefault="003F311C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 w:rsidRPr="003F311C">
                  <w:rPr>
                    <w:i w:val="0"/>
                  </w:rPr>
                  <w:t xml:space="preserve">Schaltung, in der nichts explodiert und Code, der </w:t>
                </w:r>
                <w:r w:rsidR="0094720D">
                  <w:rPr>
                    <w:i w:val="0"/>
                  </w:rPr>
                  <w:t>funktioniert.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3FAB22D2" w14:textId="77777777" w:rsidR="0094720D" w:rsidRDefault="0094720D" w:rsidP="00A911CD">
          <w:pPr>
            <w:pStyle w:val="Aufzhlungszeichen"/>
          </w:pPr>
          <w:r>
            <w:t>Starten der Stoppuhr durch Loslassen des Knopfes</w:t>
          </w:r>
        </w:p>
        <w:p w14:paraId="0164CD91" w14:textId="77777777" w:rsidR="0032659F" w:rsidRDefault="0032659F" w:rsidP="00A911CD">
          <w:pPr>
            <w:pStyle w:val="Aufzhlungszeichen"/>
          </w:pPr>
          <w:r>
            <w:t>Ausgabe der Zeit (über eine Anzeige)</w:t>
          </w:r>
        </w:p>
        <w:p w14:paraId="187F50D9" w14:textId="77777777" w:rsidR="0032659F" w:rsidRDefault="0032659F" w:rsidP="0032659F">
          <w:pPr>
            <w:pStyle w:val="Aufzhlungszeichen"/>
          </w:pPr>
          <w:r>
            <w:t>Stoppen der Zeitnahme durch zweiten Input (im Optimalfall per Funk)</w:t>
          </w:r>
        </w:p>
        <w:p w14:paraId="579545E0" w14:textId="40777F98" w:rsidR="00C93B45" w:rsidRPr="00BE2B2E" w:rsidRDefault="0032659F" w:rsidP="0032659F">
          <w:pPr>
            <w:pStyle w:val="Aufzhlungszeichen"/>
          </w:pPr>
          <w:r>
            <w:t>Reset der Uhr durch Drücken des ersten Knopfes oder durch zweites Drücken des Stoppknopfes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5C887461" w14:textId="7A0247D1" w:rsidR="00C9778A" w:rsidRDefault="0032659F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Die erste Schwierigkeit liegt in dem Input durch den Knopf, da das Drücken und das Loslassen zwei unterschiedliche Aktionen ausführen soll</w:t>
            </w:r>
            <w:r w:rsidR="001A5FD0">
              <w:rPr>
                <w:i w:val="0"/>
              </w:rPr>
              <w:t xml:space="preserve">. Dabei ist die Unterscheidung des Drückens und Loslassens entscheidend. </w:t>
            </w:r>
          </w:p>
          <w:p w14:paraId="448A1197" w14:textId="0C3FD26C" w:rsidR="00C9778A" w:rsidRDefault="00C9778A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Die zweite Herausforderung besteht darin, die Stoppuhr durch Funk zu stoppen.</w:t>
            </w:r>
          </w:p>
          <w:p w14:paraId="2064F980" w14:textId="0422E156" w:rsidR="00C93B45" w:rsidRPr="0032659F" w:rsidRDefault="00C9778A" w:rsidP="00C9778A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Und als letzte Schwierigkeit sehe ich die Segmentanzeige, auf der am Ende Minuten, Sekunden und Zehntel Sekunden angezeigt werden sollen.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41147E7F" w14:textId="319F4918" w:rsidR="009C540E" w:rsidRDefault="009C540E" w:rsidP="009C540E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Reaktion eines Programms auf Änderung eines Knopfes in bestimmte Richtung</w:t>
            </w:r>
          </w:p>
          <w:p w14:paraId="46C3DAC9" w14:textId="79160758" w:rsidR="009C540E" w:rsidRDefault="009C540E" w:rsidP="009C540E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Stoppuhr</w:t>
            </w:r>
          </w:p>
          <w:p w14:paraId="320AD920" w14:textId="5FD77B03" w:rsidR="00C93B45" w:rsidRPr="009C540E" w:rsidRDefault="009C540E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Ansteuerung einer digitalen Segmentanzeige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05D82DC8" w14:textId="0E835049" w:rsidR="009C540E" w:rsidRDefault="000366F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Das Stoppen der Uhr per Funk ist kein Teil der Informatik, dies wird vermutlich als Knopf umgesetzt.</w:t>
            </w:r>
          </w:p>
          <w:p w14:paraId="5588D4DC" w14:textId="766614B9" w:rsidR="00C93B45" w:rsidRPr="009C540E" w:rsidRDefault="00B54B6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Vermutlich werde ich die Lust an der Anzeige verlieren und die Zeit über den seriellen Monitor ausgeben.</w:t>
            </w:r>
            <w:r w:rsidR="006A3CAB" w:rsidRPr="009C540E">
              <w:rPr>
                <w:i w:val="0"/>
              </w:rPr>
              <w:t xml:space="preserve">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lastRenderedPageBreak/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tcW w:w="308" w:type="pct"/>
          </w:tcPr>
          <w:p w14:paraId="3765563F" w14:textId="77777777" w:rsidR="00F40A52" w:rsidRPr="00BE2B2E" w:rsidRDefault="00F40A52" w:rsidP="00CD3E8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2" w:type="pct"/>
          </w:tcPr>
          <w:p w14:paraId="441F0D44" w14:textId="6AD04F66" w:rsidR="00542CC4" w:rsidRDefault="00826A70" w:rsidP="00CD3E88">
            <w:pPr>
              <w:pStyle w:val="Tipptext"/>
              <w:rPr>
                <w:i w:val="0"/>
              </w:rPr>
            </w:pPr>
            <w:r>
              <w:rPr>
                <w:i w:val="0"/>
              </w:rPr>
              <w:t>Erst wird die Programmierung des Knopfes realisiert, da ich hier am meisten lernen kann</w:t>
            </w:r>
            <w:r w:rsidR="00644374">
              <w:rPr>
                <w:i w:val="0"/>
              </w:rPr>
              <w:t>. („Hello World“ auf Loslassen anzeigen)</w:t>
            </w:r>
          </w:p>
          <w:p w14:paraId="27C8A727" w14:textId="150E79FF" w:rsidR="00644374" w:rsidRDefault="00644374" w:rsidP="00CD3E88">
            <w:pPr>
              <w:pStyle w:val="Tipptext"/>
              <w:rPr>
                <w:i w:val="0"/>
              </w:rPr>
            </w:pPr>
            <w:r>
              <w:rPr>
                <w:i w:val="0"/>
              </w:rPr>
              <w:t xml:space="preserve">Danach kommt die Stoppuhr, da dies </w:t>
            </w:r>
            <w:r w:rsidR="00DD083E">
              <w:rPr>
                <w:i w:val="0"/>
              </w:rPr>
              <w:t>essentiell für die Funktion ist.</w:t>
            </w:r>
          </w:p>
          <w:p w14:paraId="45AA7E29" w14:textId="5AF53ED7" w:rsidR="00F40A52" w:rsidRPr="00542CC4" w:rsidRDefault="00DD083E" w:rsidP="00DD083E">
            <w:pPr>
              <w:pStyle w:val="Tipptext"/>
              <w:rPr>
                <w:i w:val="0"/>
              </w:rPr>
            </w:pPr>
            <w:r>
              <w:rPr>
                <w:i w:val="0"/>
              </w:rPr>
              <w:t>Abschließend werde ich mich eventuell noch um die Anzeige kümmern.</w:t>
            </w:r>
            <w:bookmarkStart w:id="0" w:name="_GoBack"/>
            <w:bookmarkEnd w:id="0"/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2026" w14:textId="77777777" w:rsidR="003A42C6" w:rsidRDefault="003A42C6">
      <w:pPr>
        <w:spacing w:after="0" w:line="240" w:lineRule="auto"/>
      </w:pPr>
      <w:r>
        <w:separator/>
      </w:r>
    </w:p>
  </w:endnote>
  <w:endnote w:type="continuationSeparator" w:id="0">
    <w:p w14:paraId="6736E434" w14:textId="77777777" w:rsidR="003A42C6" w:rsidRDefault="003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9971" w14:textId="77777777" w:rsidR="003A42C6" w:rsidRDefault="003A42C6">
      <w:pPr>
        <w:spacing w:after="0" w:line="240" w:lineRule="auto"/>
      </w:pPr>
      <w:r>
        <w:separator/>
      </w:r>
    </w:p>
  </w:footnote>
  <w:footnote w:type="continuationSeparator" w:id="0">
    <w:p w14:paraId="26A2E8D9" w14:textId="77777777" w:rsidR="003A42C6" w:rsidRDefault="003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66F10"/>
    <w:multiLevelType w:val="hybridMultilevel"/>
    <w:tmpl w:val="557AAB4A"/>
    <w:lvl w:ilvl="0" w:tplc="EB8CE2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D"/>
    <w:rsid w:val="000366F8"/>
    <w:rsid w:val="001867C4"/>
    <w:rsid w:val="001A5FD0"/>
    <w:rsid w:val="002058EB"/>
    <w:rsid w:val="00214A9D"/>
    <w:rsid w:val="0032659F"/>
    <w:rsid w:val="003A42C6"/>
    <w:rsid w:val="003F311C"/>
    <w:rsid w:val="00507DB7"/>
    <w:rsid w:val="00542CC4"/>
    <w:rsid w:val="00644374"/>
    <w:rsid w:val="006A3CAB"/>
    <w:rsid w:val="0081346A"/>
    <w:rsid w:val="00826A70"/>
    <w:rsid w:val="0094720D"/>
    <w:rsid w:val="009C540E"/>
    <w:rsid w:val="00A911CD"/>
    <w:rsid w:val="00B54B68"/>
    <w:rsid w:val="00BE2B2E"/>
    <w:rsid w:val="00C93B45"/>
    <w:rsid w:val="00C9778A"/>
    <w:rsid w:val="00D42BBB"/>
    <w:rsid w:val="00DD083E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665834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665834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B"/>
    <w:rsid w:val="001F44FB"/>
    <w:rsid w:val="00665834"/>
    <w:rsid w:val="006A1EA0"/>
    <w:rsid w:val="00E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580E55-C738-458C-B56E-12C20F2E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Gerhard Reith</cp:lastModifiedBy>
  <cp:revision>5</cp:revision>
  <dcterms:created xsi:type="dcterms:W3CDTF">2020-01-29T10:14:00Z</dcterms:created>
  <dcterms:modified xsi:type="dcterms:W3CDTF">2020-02-09T23:03:00Z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