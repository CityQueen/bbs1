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ED44" w14:textId="03E10C20" w:rsidR="00C93B45" w:rsidRPr="00BE2B2E" w:rsidRDefault="006A65EB">
      <w:pPr>
        <w:pStyle w:val="Titel"/>
      </w:pPr>
      <w:r>
        <w:t xml:space="preserve">[Patrick </w:t>
      </w:r>
      <w:proofErr w:type="spellStart"/>
      <w:r>
        <w:t>Janß</w:t>
      </w:r>
      <w:proofErr w:type="spellEnd"/>
      <w:r>
        <w:t xml:space="preserve"> / Simon Weber</w:t>
      </w:r>
      <w:r w:rsidR="00A911CD">
        <w:t>]</w:t>
      </w:r>
      <w:r w:rsidR="00214A9D" w:rsidRPr="00BE2B2E">
        <w:br/>
      </w:r>
      <w:r w:rsidR="00A911CD">
        <w:t>Projektbezeichnung</w:t>
      </w:r>
    </w:p>
    <w:sdt>
      <w:sdtPr>
        <w:id w:val="216403978"/>
        <w:placeholder>
          <w:docPart w:val="72C8FBDB0B2A4A879C95CB2A6EAA9ED0"/>
        </w:placeholder>
        <w:date w:fullDate="2020-02-03T00:00:00Z">
          <w:dateFormat w:val="dd.MM.yyyy"/>
          <w:lid w:val="de-DE"/>
          <w:storeMappedDataAs w:val="dateTime"/>
          <w:calendar w:val="gregorian"/>
        </w:date>
      </w:sdtPr>
      <w:sdtEndPr/>
      <w:sdtContent>
        <w:p w14:paraId="12B5335B" w14:textId="25A82128" w:rsidR="00C93B45" w:rsidRPr="00BE2B2E" w:rsidRDefault="006A65EB">
          <w:pPr>
            <w:pStyle w:val="Untertitel"/>
          </w:pPr>
          <w:r>
            <w:t>03.02.2020</w:t>
          </w:r>
        </w:p>
      </w:sdtContent>
    </w:sdt>
    <w:p w14:paraId="4C7FE208" w14:textId="77777777" w:rsidR="00C93B45" w:rsidRPr="00BE2B2E" w:rsidRDefault="00214A9D">
      <w:pPr>
        <w:pStyle w:val="berschrift1"/>
      </w:pPr>
      <w:r w:rsidRPr="00BE2B2E">
        <w:t>Übersicht</w:t>
      </w:r>
    </w:p>
    <w:p w14:paraId="610F1AAE" w14:textId="77777777" w:rsidR="00C93B45" w:rsidRPr="00BE2B2E" w:rsidRDefault="00A911CD">
      <w:pPr>
        <w:pStyle w:val="berschrift2"/>
      </w:pPr>
      <w:r>
        <w:t>Projektb</w:t>
      </w:r>
      <w:r w:rsidR="00214A9D" w:rsidRPr="00BE2B2E">
        <w:t>eschreibung</w:t>
      </w:r>
    </w:p>
    <w:sdt>
      <w:sdtPr>
        <w:id w:val="-2113425653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622CC4AF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1B7F73E2" w14:textId="77777777" w:rsidR="00C93B45" w:rsidRPr="00BE2B2E" w:rsidRDefault="00C93B45"/>
            </w:tc>
            <w:tc>
              <w:tcPr>
                <w:tcW w:w="4692" w:type="pct"/>
              </w:tcPr>
              <w:p w14:paraId="038D6372" w14:textId="76EF51E9" w:rsidR="00C93B45" w:rsidRPr="00BE2B2E" w:rsidRDefault="006A65EB" w:rsidP="006A65EB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Lauflicht: ein Programm, welches verschiedene </w:t>
                </w:r>
                <w:proofErr w:type="spellStart"/>
                <w:r>
                  <w:t>LED’s</w:t>
                </w:r>
                <w:proofErr w:type="spellEnd"/>
                <w:r>
                  <w:t xml:space="preserve"> nacheinander zum Leuchten bringt (in einer vorgegebenen Reihenfolge) </w:t>
                </w:r>
              </w:p>
            </w:tc>
          </w:tr>
        </w:tbl>
        <w:p w14:paraId="6A825739" w14:textId="77777777" w:rsidR="00C93B45" w:rsidRPr="00BE2B2E" w:rsidRDefault="00A049DF"/>
      </w:sdtContent>
    </w:sdt>
    <w:p w14:paraId="255903E5" w14:textId="77777777" w:rsidR="00C93B45" w:rsidRPr="00BE2B2E" w:rsidRDefault="00214A9D">
      <w:pPr>
        <w:pStyle w:val="berschrift2"/>
      </w:pPr>
      <w:r w:rsidRPr="00BE2B2E">
        <w:t>Projekt</w:t>
      </w:r>
      <w:r w:rsidR="00A911CD">
        <w:t>ziel</w:t>
      </w:r>
    </w:p>
    <w:sdt>
      <w:sdtPr>
        <w:id w:val="-1466881030"/>
        <w:placeholder>
          <w:docPart w:val="E9CC7AAD6136434B88571508CB327E48"/>
        </w:placeholder>
        <w15:appearance w15:val="hidden"/>
      </w:sdtPr>
      <w:sdtEndPr/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556"/>
            <w:gridCol w:w="8471"/>
          </w:tblGrid>
          <w:tr w:rsidR="00C93B45" w:rsidRPr="00BE2B2E" w14:paraId="083DC519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2F72807" w14:textId="77777777" w:rsidR="00C93B45" w:rsidRPr="00BE2B2E" w:rsidRDefault="00C93B45"/>
            </w:tc>
            <w:tc>
              <w:tcPr>
                <w:tcW w:w="4692" w:type="pct"/>
              </w:tcPr>
              <w:p w14:paraId="3EC78B74" w14:textId="05298D61" w:rsidR="00C93B45" w:rsidRPr="00BE2B2E" w:rsidRDefault="00CB2552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Unser Projektziel ist es mithilfe eines Programmes und </w:t>
                </w:r>
                <w:proofErr w:type="spellStart"/>
                <w:r>
                  <w:t>Arduino</w:t>
                </w:r>
                <w:proofErr w:type="spellEnd"/>
                <w:r>
                  <w:t xml:space="preserve"> v</w:t>
                </w:r>
                <w:r w:rsidR="006A65EB">
                  <w:t xml:space="preserve">ier verschiedene </w:t>
                </w:r>
                <w:proofErr w:type="spellStart"/>
                <w:r w:rsidR="006A65EB">
                  <w:t>LED’s</w:t>
                </w:r>
                <w:proofErr w:type="spellEnd"/>
                <w:r w:rsidR="006A65EB">
                  <w:t xml:space="preserve"> in einer vergebenen Reihenfolge </w:t>
                </w:r>
                <w:r>
                  <w:t>zum Leuchten zu bringen.</w:t>
                </w:r>
              </w:p>
            </w:tc>
          </w:tr>
        </w:tbl>
        <w:p w14:paraId="44BF0F65" w14:textId="77777777" w:rsidR="00A911CD" w:rsidRDefault="00A911CD"/>
        <w:p w14:paraId="70BE822F" w14:textId="77777777" w:rsidR="00A911CD" w:rsidRPr="00BE2B2E" w:rsidRDefault="00A911CD" w:rsidP="00A911CD">
          <w:r w:rsidRPr="00BE2B2E">
            <w:t xml:space="preserve">Das </w:t>
          </w:r>
          <w:r>
            <w:t>Projekt soll</w:t>
          </w:r>
          <w:r w:rsidRPr="00BE2B2E">
            <w:t xml:space="preserve"> Folgende</w:t>
          </w:r>
          <w:r>
            <w:t xml:space="preserve"> Anforderungen erfüllen</w:t>
          </w:r>
          <w:r w:rsidRPr="00BE2B2E">
            <w:t>:</w:t>
          </w:r>
        </w:p>
        <w:p w14:paraId="2B29C762" w14:textId="77777777" w:rsidR="00CB2552" w:rsidRDefault="00CB2552" w:rsidP="00A911CD">
          <w:pPr>
            <w:pStyle w:val="Aufzhlungszeichen"/>
          </w:pPr>
          <w:r>
            <w:t>richtig Programmiert sein</w:t>
          </w:r>
        </w:p>
        <w:p w14:paraId="579545E0" w14:textId="03BE7814" w:rsidR="00C93B45" w:rsidRPr="00BE2B2E" w:rsidRDefault="00CB2552" w:rsidP="00A911CD">
          <w:pPr>
            <w:pStyle w:val="Aufzhlungszeichen"/>
          </w:pPr>
          <w:proofErr w:type="spellStart"/>
          <w:r>
            <w:t>LED’s</w:t>
          </w:r>
          <w:proofErr w:type="spellEnd"/>
          <w:r>
            <w:t xml:space="preserve"> sollten leuchten</w:t>
          </w:r>
        </w:p>
      </w:sdtContent>
    </w:sdt>
    <w:p w14:paraId="14A68582" w14:textId="77777777" w:rsidR="00C93B45" w:rsidRPr="00BE2B2E" w:rsidRDefault="00A911CD">
      <w:pPr>
        <w:pStyle w:val="berschrift2"/>
      </w:pPr>
      <w:r>
        <w:t>Projektherausforderung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5CC479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35C8B9D" w14:textId="77777777" w:rsidR="00C93B45" w:rsidRPr="00BE2B2E" w:rsidRDefault="00C93B45"/>
        </w:tc>
        <w:tc>
          <w:tcPr>
            <w:tcW w:w="4692" w:type="pct"/>
          </w:tcPr>
          <w:p w14:paraId="2064F980" w14:textId="129CCCFD" w:rsidR="00C93B45" w:rsidRPr="00BE2B2E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 Code des Programmes sinnvoll darzustellen und mithilfe von </w:t>
            </w:r>
            <w:proofErr w:type="spellStart"/>
            <w:r>
              <w:t>Arduino</w:t>
            </w:r>
            <w:proofErr w:type="spellEnd"/>
            <w:r>
              <w:t xml:space="preserve"> umzusetzen.</w:t>
            </w:r>
          </w:p>
        </w:tc>
      </w:tr>
    </w:tbl>
    <w:p w14:paraId="78822A5A" w14:textId="77777777" w:rsidR="00C93B45" w:rsidRPr="00BE2B2E" w:rsidRDefault="00C93B45">
      <w:pPr>
        <w:pStyle w:val="KeinLeerraum"/>
      </w:pPr>
    </w:p>
    <w:p w14:paraId="349FC053" w14:textId="77777777" w:rsidR="00C93B45" w:rsidRPr="00BE2B2E" w:rsidRDefault="006A3CAB">
      <w:pPr>
        <w:pStyle w:val="berschrift2"/>
      </w:pPr>
      <w:r>
        <w:t>Lernmöglichkeiten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65386D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FA1ECEB" w14:textId="77777777" w:rsidR="00C93B45" w:rsidRPr="00BE2B2E" w:rsidRDefault="00C93B45"/>
        </w:tc>
        <w:tc>
          <w:tcPr>
            <w:tcW w:w="4692" w:type="pct"/>
          </w:tcPr>
          <w:p w14:paraId="655CCD35" w14:textId="77777777" w:rsidR="00C93B45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Arduino</w:t>
            </w:r>
            <w:proofErr w:type="spellEnd"/>
            <w:r>
              <w:t xml:space="preserve"> besser zu verstehen</w:t>
            </w:r>
          </w:p>
          <w:p w14:paraId="320AD920" w14:textId="08DEB01F" w:rsidR="00CB2552" w:rsidRPr="00BE2B2E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Lernen Spaß zu haben an IV</w:t>
            </w:r>
          </w:p>
        </w:tc>
      </w:tr>
    </w:tbl>
    <w:p w14:paraId="40DC0EA1" w14:textId="77777777" w:rsidR="00C93B45" w:rsidRPr="00BE2B2E" w:rsidRDefault="00C93B45"/>
    <w:p w14:paraId="552A11AD" w14:textId="77777777" w:rsidR="00C93B45" w:rsidRPr="00BE2B2E" w:rsidRDefault="00214A9D">
      <w:pPr>
        <w:pStyle w:val="berschrift2"/>
      </w:pPr>
      <w:r w:rsidRPr="00BE2B2E">
        <w:t>Spezifisch auszuschließende Bereiche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7D5AD0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F4F5DC" w14:textId="77777777" w:rsidR="00C93B45" w:rsidRPr="00BE2B2E" w:rsidRDefault="00C93B45"/>
        </w:tc>
        <w:tc>
          <w:tcPr>
            <w:tcW w:w="4692" w:type="pct"/>
          </w:tcPr>
          <w:p w14:paraId="5588D4DC" w14:textId="7D2E57E1" w:rsidR="00C93B45" w:rsidRPr="00BE2B2E" w:rsidRDefault="00CB2552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6A3CAB">
              <w:t xml:space="preserve"> </w:t>
            </w:r>
          </w:p>
        </w:tc>
      </w:tr>
    </w:tbl>
    <w:p w14:paraId="200C93EC" w14:textId="77777777" w:rsidR="00C93B45" w:rsidRPr="00BE2B2E" w:rsidRDefault="00C93B45"/>
    <w:p w14:paraId="1D93772A" w14:textId="57A8E654" w:rsidR="00C93B45" w:rsidRDefault="00214A9D">
      <w:pPr>
        <w:pStyle w:val="berschrift2"/>
      </w:pPr>
      <w:r w:rsidRPr="00BE2B2E">
        <w:t>Zeitskala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40A52" w:rsidRPr="00BE2B2E" w14:paraId="38B6CB7A" w14:textId="77777777" w:rsidTr="00CD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765563F" w14:textId="77777777" w:rsidR="00F40A52" w:rsidRPr="00BE2B2E" w:rsidRDefault="00F40A52" w:rsidP="00CD3E88"/>
        </w:tc>
        <w:tc>
          <w:tcPr>
            <w:tcW w:w="4692" w:type="pct"/>
          </w:tcPr>
          <w:p w14:paraId="45AA7E29" w14:textId="0D74147C" w:rsidR="00F40A52" w:rsidRPr="00BE2B2E" w:rsidRDefault="00CB2552" w:rsidP="00CD3E88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ersten Stunden werden wir damit beschäftigt sein, uns mit </w:t>
            </w:r>
            <w:proofErr w:type="spellStart"/>
            <w:r>
              <w:t>Arduino</w:t>
            </w:r>
            <w:proofErr w:type="spellEnd"/>
            <w:r>
              <w:t xml:space="preserve"> auseinander zu setzten und unsere</w:t>
            </w:r>
            <w:r w:rsidR="000778B0">
              <w:t xml:space="preserve"> Schaltung zu bauen. Die nachfolgenden Stunden werden wir unseren Code</w:t>
            </w:r>
            <w:bookmarkStart w:id="0" w:name="_GoBack"/>
            <w:bookmarkEnd w:id="0"/>
            <w:r w:rsidR="000778B0">
              <w:t xml:space="preserve"> für das Programm schreiben.</w:t>
            </w:r>
          </w:p>
        </w:tc>
      </w:tr>
    </w:tbl>
    <w:p w14:paraId="504D9530" w14:textId="77777777" w:rsidR="00C93B45" w:rsidRPr="00BE2B2E" w:rsidRDefault="00C93B45" w:rsidP="00F40A52"/>
    <w:sectPr w:rsidR="00C93B45" w:rsidRPr="00BE2B2E" w:rsidSect="006A3CAB">
      <w:headerReference w:type="default" r:id="rId11"/>
      <w:pgSz w:w="11907" w:h="16839" w:code="9"/>
      <w:pgMar w:top="567" w:right="1440" w:bottom="851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945E4" w14:textId="77777777" w:rsidR="00A049DF" w:rsidRDefault="00A049DF">
      <w:pPr>
        <w:spacing w:after="0" w:line="240" w:lineRule="auto"/>
      </w:pPr>
      <w:r>
        <w:separator/>
      </w:r>
    </w:p>
  </w:endnote>
  <w:endnote w:type="continuationSeparator" w:id="0">
    <w:p w14:paraId="4A5EAF5B" w14:textId="77777777" w:rsidR="00A049DF" w:rsidRDefault="00A0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1BD34" w14:textId="77777777" w:rsidR="00A049DF" w:rsidRDefault="00A049DF">
      <w:pPr>
        <w:spacing w:after="0" w:line="240" w:lineRule="auto"/>
      </w:pPr>
      <w:r>
        <w:separator/>
      </w:r>
    </w:p>
  </w:footnote>
  <w:footnote w:type="continuationSeparator" w:id="0">
    <w:p w14:paraId="65F73207" w14:textId="77777777" w:rsidR="00A049DF" w:rsidRDefault="00A0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54EB6" w14:textId="77777777"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541109" wp14:editId="7D1E709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89A87F" w14:textId="52C2AF0C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778B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541109"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5F89A87F" w14:textId="52C2AF0C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778B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CD"/>
    <w:rsid w:val="000778B0"/>
    <w:rsid w:val="001867C4"/>
    <w:rsid w:val="002058EB"/>
    <w:rsid w:val="00214A9D"/>
    <w:rsid w:val="006A3CAB"/>
    <w:rsid w:val="006A65EB"/>
    <w:rsid w:val="0081346A"/>
    <w:rsid w:val="00A049DF"/>
    <w:rsid w:val="00A911CD"/>
    <w:rsid w:val="00AC124C"/>
    <w:rsid w:val="00BE2B2E"/>
    <w:rsid w:val="00C93B45"/>
    <w:rsid w:val="00CB2552"/>
    <w:rsid w:val="00D42BBB"/>
    <w:rsid w:val="00EA7E3C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BD49A"/>
  <w15:chartTrackingRefBased/>
  <w15:docId w15:val="{39E668BD-F79E-44F5-A020-32D56006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8FBDB0B2A4A879C95CB2A6EAA9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28B1F-ABDD-4F12-B8AA-2FD5D3CFB664}"/>
      </w:docPartPr>
      <w:docPartBody>
        <w:p w:rsidR="009577E9" w:rsidRDefault="001F44FB">
          <w:pPr>
            <w:pStyle w:val="72C8FBDB0B2A4A879C95CB2A6EAA9ED0"/>
          </w:pPr>
          <w:r>
            <w:t>[Datum auswählen]</w:t>
          </w:r>
        </w:p>
      </w:docPartBody>
    </w:docPart>
    <w:docPart>
      <w:docPartPr>
        <w:name w:val="E9CC7AAD6136434B88571508CB327E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CA8268-B855-406F-AA00-872A86BF2B51}"/>
      </w:docPartPr>
      <w:docPartBody>
        <w:p w:rsidR="009577E9" w:rsidRDefault="001F44FB">
          <w:pPr>
            <w:pStyle w:val="E9CC7AAD6136434B88571508CB327E4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FB"/>
    <w:rsid w:val="001F44FB"/>
    <w:rsid w:val="009577E9"/>
    <w:rsid w:val="00F0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94DE3FC9D148CF950E30776F527598">
    <w:name w:val="CB94DE3FC9D148CF950E30776F527598"/>
  </w:style>
  <w:style w:type="paragraph" w:customStyle="1" w:styleId="72C8FBDB0B2A4A879C95CB2A6EAA9ED0">
    <w:name w:val="72C8FBDB0B2A4A879C95CB2A6EAA9ED0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9CC7AAD6136434B88571508CB327E48">
    <w:name w:val="E9CC7AAD6136434B88571508CB327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844755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>Complete</EditorialStatus>
    <Markets xmlns="f105ad54-119a-4495-aa55-0e28b6b4ad2f"/>
    <OriginAsset xmlns="f105ad54-119a-4495-aa55-0e28b6b4ad2f" xsi:nil="true"/>
    <AssetStart xmlns="f105ad54-119a-4495-aa55-0e28b6b4ad2f">2012-06-27T21:54:00+00:00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561537</Value>
    </PublishStatusLookup>
    <APAuthor xmlns="f105ad54-119a-4495-aa55-0e28b6b4ad2f">
      <UserInfo>
        <DisplayName>MIDDLEEAST\v-keerth</DisplayName>
        <AccountId>2799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LocMarketGroupTiers2 xmlns="f105ad54-119a-4495-aa55-0e28b6b4ad2f" xsi:nil="true"/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TP102927812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BBDE-F1DA-4CC8-9FF2-E882396F9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4820B-5F7C-43D9-953D-8A8510E1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</Template>
  <TotalTime>0</TotalTime>
  <Pages>1</Pages>
  <Words>126</Words>
  <Characters>795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Weber, Simon</dc:creator>
  <cp:keywords/>
  <dc:description/>
  <cp:lastModifiedBy>Weber, Simon</cp:lastModifiedBy>
  <cp:revision>2</cp:revision>
  <dcterms:created xsi:type="dcterms:W3CDTF">2020-02-03T11:11:00Z</dcterms:created>
  <dcterms:modified xsi:type="dcterms:W3CDTF">2020-02-03T11:11:00Z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