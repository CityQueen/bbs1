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502" w:rsidRPr="00BE2B2E" w:rsidRDefault="00214A9D" w:rsidP="006D7502">
      <w:pPr>
        <w:pStyle w:val="berschrift1"/>
      </w:pPr>
      <w:r w:rsidRPr="00BE2B2E">
        <w:t>Übersicht</w:t>
      </w:r>
    </w:p>
    <w:tbl>
      <w:tblPr>
        <w:tblStyle w:val="TipTable"/>
        <w:tblW w:w="5039" w:type="pct"/>
        <w:tblLook w:val="04A0" w:firstRow="1" w:lastRow="0" w:firstColumn="1" w:lastColumn="0" w:noHBand="0" w:noVBand="1"/>
      </w:tblPr>
      <w:tblGrid>
        <w:gridCol w:w="9077"/>
        <w:gridCol w:w="20"/>
      </w:tblGrid>
      <w:tr w:rsidR="006D7502" w:rsidRPr="00BE2B2E" w:rsidTr="006D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9" w:type="pct"/>
          </w:tcPr>
          <w:tbl>
            <w:tblPr>
              <w:tblStyle w:val="ProjectScopeTable"/>
              <w:tblW w:w="9067" w:type="dxa"/>
              <w:tblLook w:val="04A0" w:firstRow="1" w:lastRow="0" w:firstColumn="1" w:lastColumn="0" w:noHBand="0" w:noVBand="1"/>
            </w:tblPr>
            <w:tblGrid>
              <w:gridCol w:w="9067"/>
            </w:tblGrid>
            <w:tr w:rsidR="006D7502" w:rsidTr="006D75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67" w:type="dxa"/>
                </w:tcPr>
                <w:p w:rsidR="006D7502" w:rsidRPr="006D7502" w:rsidRDefault="006D7502" w:rsidP="00BC3E30">
                  <w:pPr>
                    <w:rPr>
                      <w:b w:val="0"/>
                    </w:rPr>
                  </w:pPr>
                  <w:r w:rsidRPr="006D7502">
                    <w:rPr>
                      <w:b w:val="0"/>
                    </w:rPr>
                    <w:t>G</w:t>
                  </w:r>
                  <w:r>
                    <w:rPr>
                      <w:b w:val="0"/>
                    </w:rPr>
                    <w:t>r</w:t>
                  </w:r>
                  <w:r w:rsidRPr="006D7502">
                    <w:rPr>
                      <w:b w:val="0"/>
                    </w:rPr>
                    <w:t>uppenmitglied [1]:</w:t>
                  </w:r>
                </w:p>
              </w:tc>
            </w:tr>
            <w:tr w:rsidR="006D7502" w:rsidTr="006D7502">
              <w:tc>
                <w:tcPr>
                  <w:tcW w:w="9067" w:type="dxa"/>
                </w:tcPr>
                <w:p w:rsidR="006D7502" w:rsidRDefault="006D7502" w:rsidP="00BC3E30">
                  <w:r>
                    <w:t>Gruppenmitglied [2]:</w:t>
                  </w:r>
                </w:p>
              </w:tc>
            </w:tr>
            <w:tr w:rsidR="006D7502" w:rsidTr="006D7502">
              <w:tc>
                <w:tcPr>
                  <w:tcW w:w="9067" w:type="dxa"/>
                </w:tcPr>
                <w:p w:rsidR="006D7502" w:rsidRDefault="006D7502" w:rsidP="00BC3E30">
                  <w:r>
                    <w:t>Thema:</w:t>
                  </w:r>
                </w:p>
                <w:p w:rsidR="006D7502" w:rsidRDefault="006D7502" w:rsidP="00BC3E30"/>
                <w:p w:rsidR="006D7502" w:rsidRDefault="006D7502" w:rsidP="00BC3E30"/>
                <w:p w:rsidR="006D7502" w:rsidRDefault="006D7502" w:rsidP="00BC3E30"/>
                <w:p w:rsidR="006D7502" w:rsidRDefault="006D7502" w:rsidP="00BC3E30"/>
                <w:p w:rsidR="006D7502" w:rsidRDefault="006D7502" w:rsidP="00BC3E30"/>
              </w:tc>
            </w:tr>
          </w:tbl>
          <w:p w:rsidR="006D7502" w:rsidRPr="00BE2B2E" w:rsidRDefault="006D7502" w:rsidP="00BC3E30"/>
        </w:tc>
        <w:tc>
          <w:tcPr>
            <w:tcW w:w="11" w:type="pct"/>
          </w:tcPr>
          <w:p w:rsidR="006D7502" w:rsidRPr="00BE2B2E" w:rsidRDefault="006D7502" w:rsidP="00BC3E30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7502" w:rsidRPr="006D7502" w:rsidRDefault="006D7502" w:rsidP="006D7502"/>
    <w:p w:rsidR="006D7502" w:rsidRPr="00BE2B2E" w:rsidRDefault="006D7502" w:rsidP="006D7502">
      <w:pPr>
        <w:pStyle w:val="berschrift2"/>
      </w:pPr>
      <w:r>
        <w:t>Inhaltliche Bearbeitung [50%] [50 Punkte]</w:t>
      </w:r>
      <w:r>
        <w:tab/>
        <w:t>Punkte: [1]</w:t>
      </w:r>
      <w:r>
        <w:tab/>
      </w:r>
      <w:r>
        <w:tab/>
        <w:t>[2]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6D7502" w:rsidRPr="00BE2B2E" w:rsidTr="00BC3E30">
        <w:tc>
          <w:tcPr>
            <w:tcW w:w="308" w:type="pct"/>
          </w:tcPr>
          <w:p w:rsidR="006D7502" w:rsidRPr="00BE2B2E" w:rsidRDefault="006D7502" w:rsidP="00BC3E3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2" w:type="pct"/>
          </w:tcPr>
          <w:p w:rsidR="00560F86" w:rsidRDefault="00560F86" w:rsidP="00560F86">
            <w:pPr>
              <w:pStyle w:val="Tipptext"/>
              <w:numPr>
                <w:ilvl w:val="0"/>
                <w:numId w:val="5"/>
              </w:numPr>
            </w:pPr>
            <w:r>
              <w:t>Inhaltlich themenbezogen (Thema verfehlt?)</w:t>
            </w:r>
          </w:p>
          <w:p w:rsidR="00560F86" w:rsidRDefault="00560F86" w:rsidP="00560F86">
            <w:pPr>
              <w:pStyle w:val="Tipptext"/>
              <w:numPr>
                <w:ilvl w:val="0"/>
                <w:numId w:val="5"/>
              </w:numPr>
            </w:pPr>
            <w:r>
              <w:t>Inhalt problembezogen (Lösungsweg wird aufgezeigt)</w:t>
            </w:r>
          </w:p>
          <w:p w:rsidR="00560F86" w:rsidRDefault="00560F86" w:rsidP="00560F86">
            <w:pPr>
              <w:pStyle w:val="Tipptext"/>
              <w:numPr>
                <w:ilvl w:val="0"/>
                <w:numId w:val="5"/>
              </w:numPr>
            </w:pPr>
            <w:r>
              <w:t>Inhalt zielsetzungsorientiert</w:t>
            </w:r>
          </w:p>
          <w:p w:rsidR="00560F86" w:rsidRDefault="00560F86" w:rsidP="00560F86">
            <w:pPr>
              <w:pStyle w:val="Tipptext"/>
              <w:numPr>
                <w:ilvl w:val="0"/>
                <w:numId w:val="5"/>
              </w:numPr>
            </w:pPr>
            <w:r>
              <w:t>Inhalt sachgemäß</w:t>
            </w:r>
          </w:p>
          <w:p w:rsidR="00832D76" w:rsidRDefault="00832D76" w:rsidP="006D7502">
            <w:pPr>
              <w:pStyle w:val="Tipptext"/>
              <w:numPr>
                <w:ilvl w:val="0"/>
                <w:numId w:val="5"/>
              </w:numPr>
            </w:pPr>
            <w:r>
              <w:t>Fachtermini werden korrekt verwendet und gegebenenfalls definiert?</w:t>
            </w:r>
          </w:p>
          <w:p w:rsidR="00832D76" w:rsidRDefault="00832D76" w:rsidP="00832D76">
            <w:pPr>
              <w:pStyle w:val="Tipptext"/>
              <w:rPr>
                <w:b/>
                <w:i w:val="0"/>
              </w:rPr>
            </w:pPr>
            <w:bookmarkStart w:id="0" w:name="_GoBack"/>
            <w:bookmarkEnd w:id="0"/>
            <w:r w:rsidRPr="00832D76">
              <w:rPr>
                <w:b/>
                <w:i w:val="0"/>
              </w:rPr>
              <w:t>Kommentar / Bemerkung</w:t>
            </w:r>
            <w:r>
              <w:rPr>
                <w:b/>
                <w:i w:val="0"/>
              </w:rPr>
              <w:t>:</w:t>
            </w:r>
          </w:p>
          <w:p w:rsidR="00832D76" w:rsidRDefault="00832D76" w:rsidP="00832D76">
            <w:pPr>
              <w:pStyle w:val="Tipptext"/>
              <w:rPr>
                <w:b/>
                <w:i w:val="0"/>
              </w:rPr>
            </w:pPr>
          </w:p>
          <w:p w:rsidR="00832D76" w:rsidRDefault="00832D76" w:rsidP="00832D76">
            <w:pPr>
              <w:pStyle w:val="Tipptext"/>
              <w:rPr>
                <w:b/>
                <w:i w:val="0"/>
              </w:rPr>
            </w:pPr>
          </w:p>
          <w:p w:rsidR="00832D76" w:rsidRDefault="00832D76" w:rsidP="00832D76">
            <w:pPr>
              <w:pStyle w:val="Tipptext"/>
              <w:rPr>
                <w:b/>
                <w:i w:val="0"/>
              </w:rPr>
            </w:pPr>
          </w:p>
          <w:p w:rsidR="00832D76" w:rsidRPr="00832D76" w:rsidRDefault="00832D76" w:rsidP="00832D76">
            <w:pPr>
              <w:pStyle w:val="Tipptext"/>
              <w:rPr>
                <w:b/>
                <w:i w:val="0"/>
              </w:rPr>
            </w:pPr>
          </w:p>
        </w:tc>
      </w:tr>
    </w:tbl>
    <w:p w:rsidR="00C93B45" w:rsidRPr="00BE2B2E" w:rsidRDefault="00C93B45"/>
    <w:p w:rsidR="00C93B45" w:rsidRPr="00BE2B2E" w:rsidRDefault="006D7502">
      <w:pPr>
        <w:pStyle w:val="berschrift2"/>
      </w:pPr>
      <w:r>
        <w:t>Formale Anforderungen [5 %] [5 Punkte]</w:t>
      </w:r>
      <w:r>
        <w:tab/>
      </w:r>
      <w:r>
        <w:tab/>
        <w:t>Punkte: [1]</w:t>
      </w:r>
      <w:r>
        <w:tab/>
      </w:r>
      <w:r>
        <w:tab/>
        <w:t>[2]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3B45" w:rsidRPr="00BE2B2E" w:rsidRDefault="00C93B45"/>
        </w:tc>
        <w:tc>
          <w:tcPr>
            <w:tcW w:w="4692" w:type="pct"/>
          </w:tcPr>
          <w:p w:rsidR="00C93B45" w:rsidRDefault="00832D76" w:rsidP="006D7502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Äußere Form</w:t>
            </w:r>
          </w:p>
          <w:p w:rsidR="00832D76" w:rsidRDefault="00832D76" w:rsidP="006D7502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Gliederung / Inhaltsverzeichnis</w:t>
            </w:r>
          </w:p>
          <w:p w:rsidR="00832D76" w:rsidRDefault="00832D76" w:rsidP="006D7502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Einheitliche Zitierweise</w:t>
            </w:r>
          </w:p>
          <w:p w:rsidR="00832D76" w:rsidRDefault="00832D76" w:rsidP="006D7502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Angemessener Sprachstil</w:t>
            </w:r>
          </w:p>
          <w:p w:rsidR="00832D76" w:rsidRDefault="00832D76" w:rsidP="006D7502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Orthografie und Stil</w:t>
            </w:r>
          </w:p>
          <w:p w:rsidR="00832D76" w:rsidRDefault="00832D76" w:rsidP="006D7502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geforderten Teile sind vorhanden (Deckblatt, Inhaltsverzeichnis, Einleitung, Schluss, Quellen, ggf. Anhang)</w:t>
            </w:r>
          </w:p>
          <w:p w:rsidR="00832D76" w:rsidRDefault="00832D76" w:rsidP="00832D76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Abgabetermin eingehalten</w:t>
            </w:r>
          </w:p>
          <w:p w:rsid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Kommentar / Bemerkung:</w:t>
            </w:r>
          </w:p>
          <w:p w:rsidR="00832D76" w:rsidRP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 xml:space="preserve">Zitierweise einheitlich/korrekt </w:t>
            </w:r>
            <w:proofErr w:type="gramStart"/>
            <w:r>
              <w:rPr>
                <w:i w:val="0"/>
              </w:rPr>
              <w:t>( )</w:t>
            </w:r>
            <w:proofErr w:type="gramEnd"/>
            <w:r>
              <w:rPr>
                <w:i w:val="0"/>
              </w:rPr>
              <w:t xml:space="preserve"> / Rechtschreibung ( ) / Äußere Form ( ) / Vollständigkeit ( )</w:t>
            </w:r>
          </w:p>
          <w:p w:rsid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</w:p>
          <w:p w:rsid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</w:p>
          <w:p w:rsidR="00832D76" w:rsidRP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</w:p>
        </w:tc>
      </w:tr>
    </w:tbl>
    <w:p w:rsidR="00C93B45" w:rsidRPr="00BE2B2E" w:rsidRDefault="00C93B45"/>
    <w:p w:rsidR="006D7502" w:rsidRPr="00BE2B2E" w:rsidRDefault="006D7502" w:rsidP="006D7502">
      <w:pPr>
        <w:pStyle w:val="berschrift2"/>
      </w:pPr>
      <w:r>
        <w:lastRenderedPageBreak/>
        <w:t>Methodische Durchführung</w:t>
      </w:r>
      <w:r>
        <w:t xml:space="preserve"> [</w:t>
      </w:r>
      <w:r>
        <w:t>2</w:t>
      </w:r>
      <w:r>
        <w:t>5 %] [</w:t>
      </w:r>
      <w:r w:rsidRPr="006D7502">
        <w:t>2</w:t>
      </w:r>
      <w:r w:rsidRPr="006D7502">
        <w:t>5</w:t>
      </w:r>
      <w:r>
        <w:t xml:space="preserve"> Punkte]</w:t>
      </w:r>
      <w:r>
        <w:tab/>
        <w:t>Punkte: [1]</w:t>
      </w:r>
      <w:r>
        <w:tab/>
      </w:r>
      <w:r>
        <w:tab/>
        <w:t>[2]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3B45" w:rsidRPr="00BE2B2E" w:rsidRDefault="00C93B45"/>
        </w:tc>
        <w:tc>
          <w:tcPr>
            <w:tcW w:w="4692" w:type="pct"/>
          </w:tcPr>
          <w:p w:rsidR="00560F86" w:rsidRDefault="00560F86" w:rsidP="00560F86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Fragestellung / Zielsetzung passend [Thema]</w:t>
            </w:r>
          </w:p>
          <w:p w:rsidR="00560F86" w:rsidRDefault="00560F86" w:rsidP="00560F86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Schwierigkeitsgrad angemessen</w:t>
            </w:r>
          </w:p>
          <w:p w:rsidR="00560F86" w:rsidRDefault="00560F86" w:rsidP="00560F86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bildet abgeschlossene Einheit?</w:t>
            </w:r>
          </w:p>
          <w:p w:rsidR="00560F86" w:rsidRDefault="00560F86" w:rsidP="00560F86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Eigenständige Literaturrecherche?</w:t>
            </w:r>
          </w:p>
          <w:p w:rsidR="00560F86" w:rsidRDefault="00560F86" w:rsidP="00560F86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Aufteilung innerhalb der Projektgruppe</w:t>
            </w:r>
          </w:p>
          <w:p w:rsidR="00832D76" w:rsidRDefault="00832D76" w:rsidP="006D7502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Zielsetzung, Vorgehen und Bedeutung des Themas ist klar beschrieben</w:t>
            </w:r>
          </w:p>
          <w:p w:rsidR="00832D76" w:rsidRDefault="00832D76" w:rsidP="006D7502">
            <w:pPr>
              <w:pStyle w:val="Tip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Angemessene und Korrekte Quellenauswahl</w:t>
            </w:r>
          </w:p>
          <w:p w:rsid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Kommentar / Bemerkung:</w:t>
            </w:r>
          </w:p>
          <w:p w:rsid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</w:p>
          <w:p w:rsid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</w:p>
          <w:p w:rsid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</w:p>
          <w:p w:rsidR="00832D76" w:rsidRP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</w:p>
        </w:tc>
      </w:tr>
    </w:tbl>
    <w:p w:rsidR="00C93B45" w:rsidRPr="00BE2B2E" w:rsidRDefault="00C93B45">
      <w:pPr>
        <w:pStyle w:val="KeinLeerraum"/>
      </w:pPr>
    </w:p>
    <w:p w:rsidR="006D7502" w:rsidRPr="00BE2B2E" w:rsidRDefault="006D7502" w:rsidP="006D7502">
      <w:pPr>
        <w:pStyle w:val="berschrift2"/>
      </w:pPr>
      <w:r>
        <w:t>Kolloquium</w:t>
      </w:r>
      <w:r>
        <w:t xml:space="preserve"> [</w:t>
      </w:r>
      <w:r>
        <w:t>20</w:t>
      </w:r>
      <w:r>
        <w:t xml:space="preserve"> %] [</w:t>
      </w:r>
      <w:r>
        <w:t>20</w:t>
      </w:r>
      <w:r>
        <w:t xml:space="preserve"> Punkte]</w:t>
      </w:r>
      <w:r>
        <w:tab/>
      </w:r>
      <w:r>
        <w:tab/>
      </w:r>
      <w:r>
        <w:tab/>
        <w:t>Punkte: [1]</w:t>
      </w:r>
      <w:r>
        <w:tab/>
      </w:r>
      <w:r>
        <w:tab/>
        <w:t>[2]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C93B45" w:rsidRPr="00BE2B2E" w:rsidRDefault="00C93B45"/>
        </w:tc>
        <w:tc>
          <w:tcPr>
            <w:tcW w:w="4692" w:type="pct"/>
          </w:tcPr>
          <w:p w:rsidR="00C93B45" w:rsidRPr="00560F86" w:rsidRDefault="00832D76" w:rsidP="00560F86">
            <w:pPr>
              <w:pStyle w:val="Tipptext"/>
              <w:tabs>
                <w:tab w:val="left" w:pos="51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560F86">
              <w:rPr>
                <w:b/>
                <w:i w:val="0"/>
              </w:rPr>
              <w:t>Datum:</w:t>
            </w:r>
            <w:r w:rsidR="00560F86" w:rsidRPr="00560F86">
              <w:rPr>
                <w:b/>
                <w:i w:val="0"/>
              </w:rPr>
              <w:tab/>
              <w:t xml:space="preserve">Beginn (Uhrzeit):             Ende: </w:t>
            </w:r>
          </w:p>
          <w:p w:rsidR="00832D76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 w:rsidRPr="00560F86">
              <w:rPr>
                <w:b/>
                <w:i w:val="0"/>
              </w:rPr>
              <w:t>Themen:</w:t>
            </w:r>
          </w:p>
          <w:p w:rsidR="00560F86" w:rsidRPr="00560F86" w:rsidRDefault="00560F86" w:rsidP="00560F86">
            <w:pPr>
              <w:pStyle w:val="Tip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560F86">
              <w:rPr>
                <w:i w:val="0"/>
              </w:rPr>
              <w:t>Theorie zur Projektarbeit beherrscht</w:t>
            </w:r>
          </w:p>
          <w:p w:rsidR="00560F86" w:rsidRPr="00560F86" w:rsidRDefault="00560F86" w:rsidP="00560F86">
            <w:pPr>
              <w:pStyle w:val="Tip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560F86">
              <w:rPr>
                <w:i w:val="0"/>
              </w:rPr>
              <w:t>Lösungswege zur Problemstellung dargestellt</w:t>
            </w:r>
          </w:p>
          <w:p w:rsidR="00560F86" w:rsidRPr="00560F86" w:rsidRDefault="00560F86" w:rsidP="00560F8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</w:rPr>
            </w:pPr>
            <w:r>
              <w:rPr>
                <w:b/>
                <w:i w:val="0"/>
              </w:rPr>
              <w:t>Kommentar / Bemerkung</w:t>
            </w:r>
          </w:p>
          <w:p w:rsidR="00832D76" w:rsidRPr="00BE2B2E" w:rsidRDefault="00832D76" w:rsidP="00832D76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3B45" w:rsidRPr="00BE2B2E" w:rsidRDefault="00C93B45"/>
    <w:p w:rsidR="00C93B45" w:rsidRPr="00BE2B2E" w:rsidRDefault="006D7502">
      <w:pPr>
        <w:pStyle w:val="berschrift1"/>
      </w:pPr>
      <w:r>
        <w:t>Bewertung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2262"/>
        <w:gridCol w:w="1140"/>
        <w:gridCol w:w="1556"/>
        <w:gridCol w:w="1603"/>
        <w:gridCol w:w="1228"/>
        <w:gridCol w:w="1228"/>
      </w:tblGrid>
      <w:tr w:rsidR="00560F86" w:rsidRPr="00BE2B2E" w:rsidTr="0056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4" w:type="pct"/>
          </w:tcPr>
          <w:p w:rsidR="00560F86" w:rsidRPr="00BE2B2E" w:rsidRDefault="00560F86">
            <w:r>
              <w:t>Bewertung</w:t>
            </w:r>
          </w:p>
        </w:tc>
        <w:tc>
          <w:tcPr>
            <w:tcW w:w="632" w:type="pct"/>
          </w:tcPr>
          <w:p w:rsidR="00560F86" w:rsidRPr="00BE2B2E" w:rsidRDefault="00560F86">
            <w:r>
              <w:t>Maximale Punktzahl</w:t>
            </w:r>
          </w:p>
        </w:tc>
        <w:tc>
          <w:tcPr>
            <w:tcW w:w="1752" w:type="pct"/>
            <w:gridSpan w:val="2"/>
          </w:tcPr>
          <w:p w:rsidR="00560F86" w:rsidRDefault="00560F86">
            <w:r>
              <w:t>Erreichte Punktzahl</w:t>
            </w:r>
          </w:p>
        </w:tc>
        <w:tc>
          <w:tcPr>
            <w:tcW w:w="1362" w:type="pct"/>
            <w:gridSpan w:val="2"/>
          </w:tcPr>
          <w:p w:rsidR="00560F86" w:rsidRDefault="00560F86">
            <w:r>
              <w:t>Note (MSS)</w:t>
            </w:r>
          </w:p>
        </w:tc>
      </w:tr>
      <w:tr w:rsidR="00560F86" w:rsidRPr="00BE2B2E" w:rsidTr="00560F86">
        <w:tc>
          <w:tcPr>
            <w:tcW w:w="1254" w:type="pct"/>
          </w:tcPr>
          <w:p w:rsidR="00560F86" w:rsidRDefault="00560F86">
            <w:r>
              <w:t>Gesamtpunkte / -note</w:t>
            </w:r>
          </w:p>
          <w:p w:rsidR="00560F86" w:rsidRPr="00BE2B2E" w:rsidRDefault="00560F86">
            <w:r>
              <w:t>Inhaltliche Bewältigung</w:t>
            </w:r>
          </w:p>
        </w:tc>
        <w:tc>
          <w:tcPr>
            <w:tcW w:w="632" w:type="pct"/>
            <w:vAlign w:val="center"/>
          </w:tcPr>
          <w:p w:rsidR="00560F86" w:rsidRPr="00BE2B2E" w:rsidRDefault="00560F86" w:rsidP="00560F86">
            <w:pPr>
              <w:jc w:val="center"/>
            </w:pPr>
            <w:r>
              <w:t>100</w:t>
            </w:r>
          </w:p>
        </w:tc>
        <w:tc>
          <w:tcPr>
            <w:tcW w:w="863" w:type="pct"/>
            <w:vAlign w:val="center"/>
          </w:tcPr>
          <w:p w:rsidR="00560F86" w:rsidRPr="00BE2B2E" w:rsidRDefault="00560F86" w:rsidP="00560F86">
            <w:r>
              <w:t>[1]</w:t>
            </w:r>
          </w:p>
        </w:tc>
        <w:tc>
          <w:tcPr>
            <w:tcW w:w="889" w:type="pct"/>
            <w:vAlign w:val="center"/>
          </w:tcPr>
          <w:p w:rsidR="00560F86" w:rsidRPr="00BE2B2E" w:rsidRDefault="00560F86" w:rsidP="00560F86">
            <w:r>
              <w:t>[2]</w:t>
            </w:r>
          </w:p>
        </w:tc>
        <w:tc>
          <w:tcPr>
            <w:tcW w:w="681" w:type="pct"/>
            <w:vAlign w:val="center"/>
          </w:tcPr>
          <w:p w:rsidR="00560F86" w:rsidRPr="00BE2B2E" w:rsidRDefault="00560F86" w:rsidP="00560F86">
            <w:r>
              <w:t>[1]</w:t>
            </w:r>
          </w:p>
        </w:tc>
        <w:tc>
          <w:tcPr>
            <w:tcW w:w="681" w:type="pct"/>
            <w:vAlign w:val="center"/>
          </w:tcPr>
          <w:p w:rsidR="00560F86" w:rsidRPr="00BE2B2E" w:rsidRDefault="00560F86" w:rsidP="00560F86">
            <w:r>
              <w:t>[2]</w:t>
            </w:r>
          </w:p>
        </w:tc>
      </w:tr>
    </w:tbl>
    <w:p w:rsidR="00C93B45" w:rsidRPr="006D7502" w:rsidRDefault="00C93B45" w:rsidP="00560F86"/>
    <w:sectPr w:rsidR="00C93B45" w:rsidRPr="006D7502" w:rsidSect="00832D76">
      <w:headerReference w:type="default" r:id="rId12"/>
      <w:pgSz w:w="11907" w:h="16839" w:code="9"/>
      <w:pgMar w:top="993" w:right="1440" w:bottom="426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CF8" w:rsidRDefault="00731CF8">
      <w:pPr>
        <w:spacing w:after="0" w:line="240" w:lineRule="auto"/>
      </w:pPr>
      <w:r>
        <w:separator/>
      </w:r>
    </w:p>
  </w:endnote>
  <w:endnote w:type="continuationSeparator" w:id="0">
    <w:p w:rsidR="00731CF8" w:rsidRDefault="0073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CF8" w:rsidRDefault="00731CF8">
      <w:pPr>
        <w:spacing w:after="0" w:line="240" w:lineRule="auto"/>
      </w:pPr>
      <w:r>
        <w:separator/>
      </w:r>
    </w:p>
  </w:footnote>
  <w:footnote w:type="continuationSeparator" w:id="0">
    <w:p w:rsidR="00731CF8" w:rsidRDefault="00731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502" w:rsidRDefault="006D7502" w:rsidP="006D7502">
    <w:pPr>
      <w:pStyle w:val="Kopfzeile"/>
      <w:tabs>
        <w:tab w:val="clear" w:pos="9360"/>
        <w:tab w:val="right" w:pos="9639"/>
      </w:tabs>
      <w:ind w:left="-142" w:right="-612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el"/>
        <w:id w:val="78404852"/>
        <w:placeholder>
          <w:docPart w:val="1F93E280A9CB49CFBB62FB327DE3C2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Grundkurs [2020]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um"/>
        <w:id w:val="78404859"/>
        <w:placeholder>
          <w:docPart w:val="80F2B8B234E94C50A143097ECAC3609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. MMMM yyyy"/>
          <w:lid w:val="de-DE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Bewertung der Projektarbeit</w:t>
        </w:r>
      </w:sdtContent>
    </w:sdt>
  </w:p>
  <w:p w:rsidR="00C93B45" w:rsidRDefault="00C93B4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02757"/>
    <w:multiLevelType w:val="hybridMultilevel"/>
    <w:tmpl w:val="6012064C"/>
    <w:lvl w:ilvl="0" w:tplc="A5C64BDA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C263BB"/>
    <w:multiLevelType w:val="hybridMultilevel"/>
    <w:tmpl w:val="863C0EA4"/>
    <w:lvl w:ilvl="0" w:tplc="A5C64BDA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2"/>
    <w:rsid w:val="001867C4"/>
    <w:rsid w:val="002058EB"/>
    <w:rsid w:val="00214A9D"/>
    <w:rsid w:val="00560F86"/>
    <w:rsid w:val="006D7502"/>
    <w:rsid w:val="00731CF8"/>
    <w:rsid w:val="00832D76"/>
    <w:rsid w:val="00BE2B2E"/>
    <w:rsid w:val="00C93B45"/>
    <w:rsid w:val="00CC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C88BA"/>
  <w15:chartTrackingRefBased/>
  <w15:docId w15:val="{A694E1CD-5825-4B03-B7D1-30900EB0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2D76"/>
    <w:pPr>
      <w:keepNext/>
      <w:keepLines/>
      <w:spacing w:after="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50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2D76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502"/>
    <w:rPr>
      <w:b/>
      <w:bCs/>
      <w:color w:val="5B9BD5" w:themeColor="accent1"/>
      <w:sz w:val="22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93E280A9CB49CFBB62FB327DE3C2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8B3BCF-D2A1-48F5-8217-1874F572510B}"/>
      </w:docPartPr>
      <w:docPartBody>
        <w:p w:rsidR="00000000" w:rsidRDefault="008E248B" w:rsidP="008E248B">
          <w:pPr>
            <w:pStyle w:val="1F93E280A9CB49CFBB62FB327DE3C2D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[Dokumenttitel]</w:t>
          </w:r>
        </w:p>
      </w:docPartBody>
    </w:docPart>
    <w:docPart>
      <w:docPartPr>
        <w:name w:val="80F2B8B234E94C50A143097ECAC360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154A29-532F-45F7-8958-DECE6B1B8AE0}"/>
      </w:docPartPr>
      <w:docPartBody>
        <w:p w:rsidR="00000000" w:rsidRDefault="008E248B" w:rsidP="008E248B">
          <w:pPr>
            <w:pStyle w:val="80F2B8B234E94C50A143097ECAC3609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8B"/>
    <w:rsid w:val="002328A7"/>
    <w:rsid w:val="008E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4A97EBE68C4DE7A440A30EA98393A8">
    <w:name w:val="374A97EBE68C4DE7A440A30EA98393A8"/>
  </w:style>
  <w:style w:type="paragraph" w:customStyle="1" w:styleId="7042D6212756494EA5E9633B300DA9FB">
    <w:name w:val="7042D6212756494EA5E9633B300DA9FB"/>
  </w:style>
  <w:style w:type="character" w:styleId="Platzhaltertext">
    <w:name w:val="Placeholder Text"/>
    <w:basedOn w:val="Absatz-Standardschriftart"/>
    <w:uiPriority w:val="99"/>
    <w:semiHidden/>
    <w:rsid w:val="008E248B"/>
    <w:rPr>
      <w:color w:val="808080"/>
    </w:rPr>
  </w:style>
  <w:style w:type="paragraph" w:customStyle="1" w:styleId="4C26A1D33D1A46D4B511F768606FCBB8">
    <w:name w:val="4C26A1D33D1A46D4B511F768606FCBB8"/>
  </w:style>
  <w:style w:type="paragraph" w:customStyle="1" w:styleId="1F93E280A9CB49CFBB62FB327DE3C2DB">
    <w:name w:val="1F93E280A9CB49CFBB62FB327DE3C2DB"/>
    <w:rsid w:val="008E248B"/>
  </w:style>
  <w:style w:type="paragraph" w:customStyle="1" w:styleId="80F2B8B234E94C50A143097ECAC36098">
    <w:name w:val="80F2B8B234E94C50A143097ECAC36098"/>
    <w:rsid w:val="008E248B"/>
  </w:style>
  <w:style w:type="paragraph" w:customStyle="1" w:styleId="76C3FEFEE3274611BDAE28041B6DDEE5">
    <w:name w:val="76C3FEFEE3274611BDAE28041B6DDEE5"/>
    <w:rsid w:val="008E248B"/>
  </w:style>
  <w:style w:type="paragraph" w:customStyle="1" w:styleId="55E8DA51434C4037B6D5320973EF4AEB">
    <w:name w:val="55E8DA51434C4037B6D5320973EF4AEB"/>
    <w:rsid w:val="008E248B"/>
  </w:style>
  <w:style w:type="paragraph" w:customStyle="1" w:styleId="5341D23C009D4BF1A6A09EA2E54A9523">
    <w:name w:val="5341D23C009D4BF1A6A09EA2E54A9523"/>
    <w:rsid w:val="008E2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4.xml><?xml version="1.0" encoding="utf-8"?>
<CoverPageProperties xmlns="http://schemas.microsoft.com/office/2006/coverPageProps">
  <PublishDate>Bewertung der Projektarbeit</PublishDate>
  <Abstract/>
  <CompanyAddress/>
  <CompanyPhone/>
  <CompanyFax/>
  <CompanyEmail/>
</CoverPage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58322AB9-C769-4992-A004-44714D5E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210</Words>
  <Characters>1324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Grundkurs [2020]</dc:title>
  <dc:creator>Carolyn Wesp</dc:creator>
  <cp:lastModifiedBy>Wesp, Carolyn</cp:lastModifiedBy>
  <cp:revision>1</cp:revision>
  <dcterms:created xsi:type="dcterms:W3CDTF">2020-01-29T10:52:00Z</dcterms:created>
  <dcterms:modified xsi:type="dcterms:W3CDTF">2020-01-29T12:02:00Z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