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1C857512" w:rsidR="00C93B45" w:rsidRPr="00BE2B2E" w:rsidRDefault="000129B2">
      <w:pPr>
        <w:pStyle w:val="Titel"/>
      </w:pPr>
      <w:r>
        <w:t>Lena Kissel, Ali Ghandour</w:t>
      </w:r>
      <w:r w:rsidR="00214A9D" w:rsidRPr="00BE2B2E">
        <w:br/>
      </w:r>
      <w:r>
        <w:t>Quiz</w:t>
      </w:r>
    </w:p>
    <w:sdt>
      <w:sdtPr>
        <w:id w:val="216403978"/>
        <w:placeholder>
          <w:docPart w:val="72C8FBDB0B2A4A879C95CB2A6EAA9ED0"/>
        </w:placeholder>
        <w:date w:fullDate="2020-02-09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7427E80C" w:rsidR="00C93B45" w:rsidRPr="00BE2B2E" w:rsidRDefault="000129B2">
          <w:pPr>
            <w:pStyle w:val="Untertitel"/>
          </w:pPr>
          <w:r>
            <w:t>09.02.2020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60197FE8" w:rsidR="000129B2" w:rsidRPr="00BE2B2E" w:rsidRDefault="000129B2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Ein Quiz erstellen </w:t>
                </w:r>
              </w:p>
            </w:tc>
          </w:tr>
        </w:tbl>
        <w:p w14:paraId="6A825739" w14:textId="77777777" w:rsidR="00C93B45" w:rsidRPr="00BE2B2E" w:rsidRDefault="00DC0A4E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6995EDF1" w:rsidR="00C93B45" w:rsidRPr="00BE2B2E" w:rsidRDefault="000129B2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Ein Funktionelles Quiz erstellen und erklären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579545E0" w14:textId="77777777" w:rsidR="00C93B45" w:rsidRPr="00BE2B2E" w:rsidRDefault="00A911CD" w:rsidP="00A911CD">
          <w:pPr>
            <w:pStyle w:val="Aufzhlungszeichen"/>
          </w:pPr>
          <w:r>
            <w:t>Stichwortartige Beschreibung der Funktionalitäten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77448FA8" w:rsidR="00C93B45" w:rsidRPr="00BE2B2E" w:rsidRDefault="000129B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Programmierung des </w:t>
            </w:r>
            <w:proofErr w:type="spellStart"/>
            <w:r>
              <w:t>Quizes</w:t>
            </w:r>
            <w:proofErr w:type="spellEnd"/>
            <w:r>
              <w:t xml:space="preserve"> 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320AD920" w14:textId="1A09AD81" w:rsidR="00FB23B4" w:rsidRPr="00BE2B2E" w:rsidRDefault="00FB23B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Erweiterung der Programmierkenntnisse 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4271D4B3" w:rsidR="00C93B45" w:rsidRPr="00BE2B2E" w:rsidRDefault="00C93B45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tcW w:w="308" w:type="pct"/>
          </w:tcPr>
          <w:p w14:paraId="3765563F" w14:textId="77777777" w:rsidR="00F40A52" w:rsidRPr="00BE2B2E" w:rsidRDefault="00F40A52" w:rsidP="00CD3E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2" w:type="pct"/>
          </w:tcPr>
          <w:p w14:paraId="45AA7E29" w14:textId="1013071E" w:rsidR="00F40A52" w:rsidRPr="00BE2B2E" w:rsidRDefault="00F40A52" w:rsidP="00CD3E88">
            <w:pPr>
              <w:pStyle w:val="Tipptext"/>
            </w:pPr>
            <w:bookmarkStart w:id="0" w:name="_GoBack"/>
            <w:bookmarkEnd w:id="0"/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B53DB" w14:textId="77777777" w:rsidR="00DC0A4E" w:rsidRDefault="00DC0A4E">
      <w:pPr>
        <w:spacing w:after="0" w:line="240" w:lineRule="auto"/>
      </w:pPr>
      <w:r>
        <w:separator/>
      </w:r>
    </w:p>
  </w:endnote>
  <w:endnote w:type="continuationSeparator" w:id="0">
    <w:p w14:paraId="2671EEAC" w14:textId="77777777" w:rsidR="00DC0A4E" w:rsidRDefault="00DC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EA940" w14:textId="77777777" w:rsidR="00DC0A4E" w:rsidRDefault="00DC0A4E">
      <w:pPr>
        <w:spacing w:after="0" w:line="240" w:lineRule="auto"/>
      </w:pPr>
      <w:r>
        <w:separator/>
      </w:r>
    </w:p>
  </w:footnote>
  <w:footnote w:type="continuationSeparator" w:id="0">
    <w:p w14:paraId="59C184D2" w14:textId="77777777" w:rsidR="00DC0A4E" w:rsidRDefault="00D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0129B2"/>
    <w:rsid w:val="001867C4"/>
    <w:rsid w:val="002058EB"/>
    <w:rsid w:val="00214A9D"/>
    <w:rsid w:val="006A3CAB"/>
    <w:rsid w:val="0081346A"/>
    <w:rsid w:val="00A911CD"/>
    <w:rsid w:val="00BE2B2E"/>
    <w:rsid w:val="00C93B45"/>
    <w:rsid w:val="00D42BBB"/>
    <w:rsid w:val="00DC0A4E"/>
    <w:rsid w:val="00EB2305"/>
    <w:rsid w:val="00F40A52"/>
    <w:rsid w:val="00F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F95917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F95917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  <w:rsid w:val="00C93BE2"/>
    <w:rsid w:val="00F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B397F-2167-4137-BDDA-C75D0F3E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Ghandour, Ali</cp:lastModifiedBy>
  <cp:revision>2</cp:revision>
  <dcterms:created xsi:type="dcterms:W3CDTF">2020-02-09T10:07:00Z</dcterms:created>
  <dcterms:modified xsi:type="dcterms:W3CDTF">2020-02-09T10:07:00Z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