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2A783979" w:rsidR="00C93B45" w:rsidRPr="00BE2B2E" w:rsidRDefault="00902884">
      <w:pPr>
        <w:pStyle w:val="Titel"/>
      </w:pPr>
      <w:r>
        <w:t>Felix Lessig</w:t>
      </w:r>
      <w:r w:rsidR="00214A9D" w:rsidRPr="00BE2B2E">
        <w:br/>
      </w:r>
      <w:r>
        <w:t>Taschenrechner</w:t>
      </w:r>
      <w:bookmarkStart w:id="0" w:name="_GoBack"/>
      <w:bookmarkEnd w:id="0"/>
    </w:p>
    <w:sdt>
      <w:sdtPr>
        <w:id w:val="216403978"/>
        <w:placeholder>
          <w:docPart w:val="72C8FBDB0B2A4A879C95CB2A6EAA9ED0"/>
        </w:placeholder>
        <w:showingPlcHdr/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77777777" w:rsidR="00C93B45" w:rsidRPr="00BE2B2E" w:rsidRDefault="00214A9D">
          <w:pPr>
            <w:pStyle w:val="Untertitel"/>
          </w:pPr>
          <w:r w:rsidRPr="00BE2B2E">
            <w:t>[Datum auswählen]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44D8A344" w:rsidR="00C93B45" w:rsidRPr="00BE2B2E" w:rsidRDefault="00B53585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Ich progammiere einen kleinen </w:t>
                </w:r>
                <w:r w:rsidR="00515A9E">
                  <w:t>Taschenrechner</w:t>
                </w:r>
                <w:r w:rsidR="00A911CD">
                  <w:t xml:space="preserve"> </w:t>
                </w:r>
              </w:p>
            </w:tc>
          </w:tr>
        </w:tbl>
        <w:p w14:paraId="6A825739" w14:textId="77777777" w:rsidR="00C93B45" w:rsidRPr="00BE2B2E" w:rsidRDefault="00116250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12BB0794" w:rsidR="00C93B45" w:rsidRPr="00F542F5" w:rsidRDefault="00F542F5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  <w:iCs w:val="0"/>
                  </w:rPr>
                </w:pPr>
                <w:r>
                  <w:t>Die vollständigen Funktionen eines einfachen Taschenrechners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579545E0" w14:textId="77777777" w:rsidR="00C93B45" w:rsidRPr="00BE2B2E" w:rsidRDefault="00A911CD" w:rsidP="00A911CD">
          <w:pPr>
            <w:pStyle w:val="Aufzhlungszeichen"/>
          </w:pPr>
          <w:r>
            <w:t>Stichwortartige Beschreibung der Funktionalitäten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393" w:type="pct"/>
        <w:tblLook w:val="04A0" w:firstRow="1" w:lastRow="0" w:firstColumn="1" w:lastColumn="0" w:noHBand="0" w:noVBand="1"/>
      </w:tblPr>
      <w:tblGrid>
        <w:gridCol w:w="600"/>
        <w:gridCol w:w="9137"/>
      </w:tblGrid>
      <w:tr w:rsidR="00C93B45" w:rsidRPr="00BE2B2E" w14:paraId="5CC479D1" w14:textId="77777777" w:rsidTr="0080179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59BDFFA1" w:rsidR="00C93B45" w:rsidRPr="00BE2B2E" w:rsidRDefault="00A911C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46313">
              <w:t>Es soll einfache berechnungen durchführen.</w:t>
            </w:r>
            <w:r w:rsidR="00801791">
              <w:t xml:space="preserve"> 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299" w:type="pct"/>
        <w:tblLook w:val="04A0" w:firstRow="1" w:lastRow="0" w:firstColumn="1" w:lastColumn="0" w:noHBand="0" w:noVBand="1"/>
      </w:tblPr>
      <w:tblGrid>
        <w:gridCol w:w="589"/>
        <w:gridCol w:w="8978"/>
      </w:tblGrid>
      <w:tr w:rsidR="00C93B45" w:rsidRPr="00BE2B2E" w14:paraId="65386DE0" w14:textId="77777777" w:rsidTr="0040374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320AD920" w14:textId="0A933D54" w:rsidR="00C93B45" w:rsidRPr="00BE2B2E" w:rsidRDefault="003329C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Programmierung eines Taschenrechners verstehen.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47779815" w:rsidR="00C93B45" w:rsidRPr="00BE2B2E" w:rsidRDefault="005774B0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 nicht um die aufwendige Programmierung eines Wissenschaftlichen Taschenrechners gehen</w:t>
            </w:r>
            <w:r w:rsidR="00746283">
              <w:t xml:space="preserve">. Sondern nur die Grundzüge des einfachen </w:t>
            </w:r>
            <w:proofErr w:type="gramStart"/>
            <w:r w:rsidR="00746283">
              <w:t xml:space="preserve">Taschenrechners </w:t>
            </w:r>
            <w:r>
              <w:t xml:space="preserve"> </w:t>
            </w:r>
            <w:r w:rsidR="00746283">
              <w:t>widerspiegeln</w:t>
            </w:r>
            <w:proofErr w:type="gramEnd"/>
            <w:r w:rsidR="00746283">
              <w:t xml:space="preserve">.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65563F" w14:textId="77777777" w:rsidR="00F40A52" w:rsidRPr="00BE2B2E" w:rsidRDefault="00F40A52" w:rsidP="00CD3E88"/>
        </w:tc>
        <w:tc>
          <w:tcPr>
            <w:tcW w:w="4692" w:type="pct"/>
          </w:tcPr>
          <w:p w14:paraId="3FD0B5FA" w14:textId="77777777" w:rsidR="00746283" w:rsidRDefault="00746283" w:rsidP="00746283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Schaltung stecken </w:t>
            </w:r>
            <w:r>
              <w:tab/>
            </w:r>
          </w:p>
          <w:p w14:paraId="47C00DFE" w14:textId="77777777" w:rsidR="00620655" w:rsidRDefault="00CF1BB4" w:rsidP="00620655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„Gerüst“ der Programmierung bauen.</w:t>
            </w:r>
          </w:p>
          <w:p w14:paraId="2280871C" w14:textId="77777777" w:rsidR="00620655" w:rsidRDefault="00620655" w:rsidP="00620655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Hilfe einiger Tutorials den aufwendigen teil programmieren</w:t>
            </w:r>
          </w:p>
          <w:p w14:paraId="45AA7E29" w14:textId="7E65E91E" w:rsidR="00620655" w:rsidRPr="00BE2B2E" w:rsidRDefault="00A17090" w:rsidP="00620655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Fehler finden und ausbessern </w:t>
            </w:r>
            <w:r w:rsidR="00620655">
              <w:t xml:space="preserve"> </w:t>
            </w:r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1FA8" w14:textId="77777777" w:rsidR="00116250" w:rsidRDefault="00116250">
      <w:pPr>
        <w:spacing w:after="0" w:line="240" w:lineRule="auto"/>
      </w:pPr>
      <w:r>
        <w:separator/>
      </w:r>
    </w:p>
  </w:endnote>
  <w:endnote w:type="continuationSeparator" w:id="0">
    <w:p w14:paraId="0849F8B1" w14:textId="77777777" w:rsidR="00116250" w:rsidRDefault="0011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2C47F" w14:textId="77777777" w:rsidR="00116250" w:rsidRDefault="00116250">
      <w:pPr>
        <w:spacing w:after="0" w:line="240" w:lineRule="auto"/>
      </w:pPr>
      <w:r>
        <w:separator/>
      </w:r>
    </w:p>
  </w:footnote>
  <w:footnote w:type="continuationSeparator" w:id="0">
    <w:p w14:paraId="08129288" w14:textId="77777777" w:rsidR="00116250" w:rsidRDefault="0011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5662"/>
    <w:multiLevelType w:val="hybridMultilevel"/>
    <w:tmpl w:val="4C467B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672CC"/>
    <w:multiLevelType w:val="hybridMultilevel"/>
    <w:tmpl w:val="9790F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086BF5"/>
    <w:rsid w:val="00116250"/>
    <w:rsid w:val="001867C4"/>
    <w:rsid w:val="002058EB"/>
    <w:rsid w:val="00214A9D"/>
    <w:rsid w:val="003329C6"/>
    <w:rsid w:val="0040374C"/>
    <w:rsid w:val="00515A9E"/>
    <w:rsid w:val="005774B0"/>
    <w:rsid w:val="00620655"/>
    <w:rsid w:val="006A3CAB"/>
    <w:rsid w:val="00742A75"/>
    <w:rsid w:val="00746283"/>
    <w:rsid w:val="00801791"/>
    <w:rsid w:val="0081346A"/>
    <w:rsid w:val="00902884"/>
    <w:rsid w:val="009E1AC7"/>
    <w:rsid w:val="00A17090"/>
    <w:rsid w:val="00A46313"/>
    <w:rsid w:val="00A911CD"/>
    <w:rsid w:val="00B53585"/>
    <w:rsid w:val="00BE2B2E"/>
    <w:rsid w:val="00C93B45"/>
    <w:rsid w:val="00CF1BB4"/>
    <w:rsid w:val="00D42BBB"/>
    <w:rsid w:val="00F40A52"/>
    <w:rsid w:val="00F5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B54D7C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B54D7C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  <w:rsid w:val="00AC3FDF"/>
    <w:rsid w:val="00B54D7C"/>
    <w:rsid w:val="00D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CE847A1F-5825-4A8D-8B7B-E08BAFAA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Wesp, Carolyn</cp:lastModifiedBy>
  <cp:revision>3</cp:revision>
  <dcterms:created xsi:type="dcterms:W3CDTF">2020-02-12T09:04:00Z</dcterms:created>
  <dcterms:modified xsi:type="dcterms:W3CDTF">2020-03-31T11:12:00Z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